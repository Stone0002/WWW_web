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footer9.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0.xml" ContentType="application/vnd.openxmlformats-officedocument.wordprocessingml.footer+xml"/>
  <Override PartName="/word/header21.xml" ContentType="application/vnd.openxmlformats-officedocument.wordprocessingml.header+xml"/>
  <Override PartName="/word/footer11.xml" ContentType="application/vnd.openxmlformats-officedocument.wordprocessingml.footer+xml"/>
  <Override PartName="/word/header22.xml" ContentType="application/vnd.openxmlformats-officedocument.wordprocessingml.header+xml"/>
  <Override PartName="/word/footer1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C411C" w14:textId="1C534D76" w:rsidR="00A73122" w:rsidRDefault="00A73122" w:rsidP="00E6695B">
      <w:pPr>
        <w:pStyle w:val="000-Grundlage-Standard"/>
      </w:pPr>
    </w:p>
    <w:p w14:paraId="264ACD81" w14:textId="77777777" w:rsidR="0025488E" w:rsidRDefault="0025488E" w:rsidP="00E6695B">
      <w:pPr>
        <w:pStyle w:val="000-Grundlage-Standard"/>
      </w:pPr>
    </w:p>
    <w:p w14:paraId="1EBA8AEF" w14:textId="77777777" w:rsidR="00826451" w:rsidRDefault="00826451">
      <w:pPr>
        <w:spacing w:after="200" w:line="276" w:lineRule="auto"/>
        <w:jc w:val="left"/>
      </w:pPr>
    </w:p>
    <w:tbl>
      <w:tblPr>
        <w:tblStyle w:val="Tabellenraster"/>
        <w:tblW w:w="0" w:type="auto"/>
        <w:tblInd w:w="5" w:type="dxa"/>
        <w:tblLayout w:type="fixed"/>
        <w:tblLook w:val="04A0" w:firstRow="1" w:lastRow="0" w:firstColumn="1" w:lastColumn="0" w:noHBand="0" w:noVBand="1"/>
      </w:tblPr>
      <w:tblGrid>
        <w:gridCol w:w="4530"/>
        <w:gridCol w:w="4535"/>
      </w:tblGrid>
      <w:tr w:rsidR="00C47CCF" w14:paraId="79BAD453" w14:textId="77777777" w:rsidTr="00C47CCF">
        <w:tc>
          <w:tcPr>
            <w:tcW w:w="4530" w:type="dxa"/>
            <w:tcBorders>
              <w:top w:val="nil"/>
              <w:left w:val="nil"/>
              <w:bottom w:val="nil"/>
              <w:right w:val="nil"/>
            </w:tcBorders>
            <w:vAlign w:val="center"/>
          </w:tcPr>
          <w:p w14:paraId="7570A7B8" w14:textId="77777777" w:rsidR="00C47CCF" w:rsidRDefault="00C47CCF" w:rsidP="00C47CCF">
            <w:pPr>
              <w:pStyle w:val="100-Deckblatt-Logo"/>
            </w:pPr>
            <w:r w:rsidRPr="003D1259">
              <w:object w:dxaOrig="3300" w:dyaOrig="1800" w14:anchorId="2B906E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8pt;height:69.6pt" o:ole="">
                  <v:imagedata r:id="rId8" o:title=""/>
                </v:shape>
                <o:OLEObject Type="Embed" ProgID="PBrush" ShapeID="_x0000_i1025" DrawAspect="Content" ObjectID="_1791182571" r:id="rId9"/>
              </w:object>
            </w:r>
          </w:p>
        </w:tc>
        <w:tc>
          <w:tcPr>
            <w:tcW w:w="4535" w:type="dxa"/>
            <w:tcBorders>
              <w:top w:val="nil"/>
              <w:left w:val="nil"/>
              <w:bottom w:val="nil"/>
              <w:right w:val="nil"/>
            </w:tcBorders>
            <w:vAlign w:val="center"/>
          </w:tcPr>
          <w:p w14:paraId="7DDF472F" w14:textId="77777777" w:rsidR="00C47CCF" w:rsidRPr="003D1259" w:rsidRDefault="00C47CCF" w:rsidP="00C47CCF">
            <w:pPr>
              <w:pStyle w:val="100-Deckblatt-Logo"/>
              <w:jc w:val="right"/>
            </w:pPr>
            <w:r w:rsidRPr="003D1259">
              <w:t>??? Diesen Text gegebenenfalls durch ein gleich großes Unternehmenslogo ersetzen</w:t>
            </w:r>
          </w:p>
        </w:tc>
      </w:tr>
    </w:tbl>
    <w:p w14:paraId="0F7076E8" w14:textId="77777777" w:rsidR="00C47CCF" w:rsidRDefault="00C47CCF" w:rsidP="000848E0">
      <w:pPr>
        <w:pStyle w:val="100-Deckblatt-Text-Zentriert-Nichtfett"/>
      </w:pPr>
    </w:p>
    <w:p w14:paraId="688E5468" w14:textId="77777777" w:rsidR="00254595" w:rsidRDefault="00821DA3" w:rsidP="000848E0">
      <w:pPr>
        <w:pStyle w:val="100-Deckblatt-Text-Zentriert-Nichtfett"/>
      </w:pPr>
      <w:r>
        <w:t>Duale Hochschule Baden-Württemberg Mosbach</w:t>
      </w:r>
    </w:p>
    <w:p w14:paraId="3749077A" w14:textId="3DCB43A5" w:rsidR="00A03AD1" w:rsidRDefault="0018364E" w:rsidP="000848E0">
      <w:pPr>
        <w:pStyle w:val="100-Deckblatt-Text-Zentriert-Nichtfett"/>
      </w:pPr>
      <w:r>
        <w:t>Portfolie Arbeit</w:t>
      </w:r>
    </w:p>
    <w:p w14:paraId="07B0AA2A" w14:textId="1ABC6487" w:rsidR="00A03AD1" w:rsidRDefault="00331759" w:rsidP="000848E0">
      <w:pPr>
        <w:pStyle w:val="100-Deckblatt-Titel-Zentriert"/>
      </w:pPr>
      <w:r>
        <w:t>Webshop Wilde Wurst Waren</w:t>
      </w:r>
    </w:p>
    <w:p w14:paraId="12FA3B71" w14:textId="6CFFFFB5" w:rsidR="00EB1F53" w:rsidRPr="00CA552C" w:rsidRDefault="00EB1F53" w:rsidP="000848E0">
      <w:pPr>
        <w:pStyle w:val="100-Deckblatt-Text-Zentriert-Nichtfett"/>
      </w:pPr>
      <w:r w:rsidRPr="00CA552C">
        <w:t>Verfasser:</w:t>
      </w:r>
    </w:p>
    <w:p w14:paraId="24C71D4B" w14:textId="686FAE30" w:rsidR="006B620A" w:rsidRPr="00EB1F53" w:rsidRDefault="00FB43E3" w:rsidP="000848E0">
      <w:pPr>
        <w:pStyle w:val="100-Deckblatt-Text-Zentriert-Fett"/>
      </w:pPr>
      <w:r>
        <w:t xml:space="preserve">David Grimm, Johannes Steiniger, Jan Weniger </w:t>
      </w:r>
    </w:p>
    <w:p w14:paraId="05BB856A" w14:textId="77777777" w:rsidR="00CA552C" w:rsidRDefault="00A03AD1" w:rsidP="000848E0">
      <w:pPr>
        <w:pStyle w:val="100-Deckblatt-Text-Zentriert-Nichtfett"/>
      </w:pPr>
      <w:r>
        <w:t>Studiengang Wirtschaftsinformatik</w:t>
      </w:r>
    </w:p>
    <w:p w14:paraId="05F9EBB5" w14:textId="09AED7F4" w:rsidR="00CA552C" w:rsidRDefault="00A03AD1" w:rsidP="000848E0">
      <w:pPr>
        <w:pStyle w:val="100-Deckblatt-Text-Zentriert-Nichtfett"/>
      </w:pPr>
      <w:r>
        <w:t>Profil: Industrie</w:t>
      </w:r>
    </w:p>
    <w:p w14:paraId="5FD43B12" w14:textId="0E47F426" w:rsidR="00A03AD1" w:rsidRDefault="00821DA3" w:rsidP="009E3EDF">
      <w:pPr>
        <w:pStyle w:val="100-Deckblatt-Text-Zentriert-Nichtfett"/>
        <w:spacing w:after="480"/>
      </w:pPr>
      <w:r>
        <w:t>Bearbeitungsz</w:t>
      </w:r>
      <w:r w:rsidR="00A03AD1">
        <w:t xml:space="preserve">eitraum: </w:t>
      </w:r>
      <w:r w:rsidR="00EB1F53">
        <w:t>0</w:t>
      </w:r>
      <w:r w:rsidR="00FB43E3">
        <w:t>2</w:t>
      </w:r>
      <w:r w:rsidR="00EB1F53">
        <w:t>.</w:t>
      </w:r>
      <w:r w:rsidR="00A03AD1">
        <w:t xml:space="preserve"> </w:t>
      </w:r>
      <w:r w:rsidR="00FB43E3">
        <w:t>September 2024</w:t>
      </w:r>
      <w:r w:rsidR="00B8001C">
        <w:t xml:space="preserve"> </w:t>
      </w:r>
      <w:r w:rsidR="00A03AD1">
        <w:t>–</w:t>
      </w:r>
      <w:r w:rsidR="00EB1F53">
        <w:t xml:space="preserve"> </w:t>
      </w:r>
      <w:r w:rsidR="00FB43E3">
        <w:t>30</w:t>
      </w:r>
      <w:r w:rsidR="00EB1F53">
        <w:t>.</w:t>
      </w:r>
      <w:r w:rsidR="00FB43E3">
        <w:t>Oktober 2024</w:t>
      </w:r>
    </w:p>
    <w:p w14:paraId="31FF5B4C" w14:textId="7679FACA" w:rsidR="00A632EE" w:rsidRPr="00455029" w:rsidRDefault="00A03AD1" w:rsidP="00455029">
      <w:pPr>
        <w:pStyle w:val="100-Deckblatt-Links-Nichtfett"/>
      </w:pPr>
      <w:r w:rsidRPr="00455029">
        <w:t>Matrikelnummer:</w:t>
      </w:r>
      <w:r w:rsidRPr="00455029">
        <w:tab/>
      </w:r>
      <w:r w:rsidR="00386E06">
        <w:t>6016416, 8046682, 3594745</w:t>
      </w:r>
    </w:p>
    <w:p w14:paraId="2C5E46C1" w14:textId="3985406F" w:rsidR="00A632EE" w:rsidRDefault="00A03AD1" w:rsidP="000B0D46">
      <w:pPr>
        <w:pStyle w:val="100-Deckblatt-Links-Nichtfett"/>
      </w:pPr>
      <w:r w:rsidRPr="00A03AD1">
        <w:t>Kurs:</w:t>
      </w:r>
      <w:r w:rsidRPr="00A03AD1">
        <w:tab/>
      </w:r>
      <w:r w:rsidR="00386E06">
        <w:t>WWI 23B</w:t>
      </w:r>
    </w:p>
    <w:p w14:paraId="37CD3347" w14:textId="2303F4FD" w:rsidR="00777148" w:rsidRDefault="00777148" w:rsidP="000B0D46">
      <w:pPr>
        <w:pStyle w:val="100-Deckblatt-Links-Nichtfett"/>
      </w:pPr>
      <w:r w:rsidRPr="00777148">
        <w:t>E</w:t>
      </w:r>
      <w:r w:rsidRPr="00777148">
        <w:noBreakHyphen/>
        <w:t>Mail:</w:t>
      </w:r>
      <w:r w:rsidRPr="00777148">
        <w:tab/>
      </w:r>
      <w:hyperlink r:id="rId10" w:history="1">
        <w:r w:rsidR="00B5588E" w:rsidRPr="001B015A">
          <w:rPr>
            <w:rStyle w:val="Hyperlink"/>
          </w:rPr>
          <w:t>dav.grimm.23@lehre.mosbach.dhbw.de</w:t>
        </w:r>
      </w:hyperlink>
      <w:r w:rsidR="00B5588E">
        <w:t xml:space="preserve"> </w:t>
      </w:r>
    </w:p>
    <w:p w14:paraId="6516F7CE" w14:textId="0C54A2C8" w:rsidR="00B5588E" w:rsidRDefault="00B5588E" w:rsidP="00B5588E">
      <w:pPr>
        <w:pStyle w:val="100-Deckblatt-Grundlage"/>
        <w:jc w:val="both"/>
      </w:pPr>
      <w:r>
        <w:tab/>
      </w:r>
      <w:r>
        <w:tab/>
      </w:r>
      <w:r>
        <w:tab/>
      </w:r>
      <w:r>
        <w:tab/>
      </w:r>
      <w:r>
        <w:tab/>
      </w:r>
      <w:r>
        <w:tab/>
      </w:r>
      <w:r>
        <w:tab/>
      </w:r>
      <w:r>
        <w:tab/>
        <w:t xml:space="preserve">     </w:t>
      </w:r>
      <w:hyperlink r:id="rId11" w:history="1">
        <w:r w:rsidRPr="001B015A">
          <w:rPr>
            <w:rStyle w:val="Hyperlink"/>
          </w:rPr>
          <w:t>joh.steiniger.23@lehre.mosbach.dhbw.de</w:t>
        </w:r>
      </w:hyperlink>
    </w:p>
    <w:p w14:paraId="6C91A13B" w14:textId="61C7F4D7" w:rsidR="00B5588E" w:rsidRPr="00B5588E" w:rsidRDefault="00B5588E" w:rsidP="00B5588E">
      <w:pPr>
        <w:pStyle w:val="100-Deckblatt-Grundlage"/>
        <w:jc w:val="both"/>
      </w:pPr>
      <w:r>
        <w:tab/>
      </w:r>
      <w:r>
        <w:tab/>
      </w:r>
      <w:r>
        <w:tab/>
      </w:r>
      <w:r>
        <w:tab/>
      </w:r>
      <w:r>
        <w:tab/>
      </w:r>
      <w:r>
        <w:tab/>
      </w:r>
      <w:r>
        <w:tab/>
      </w:r>
      <w:r>
        <w:tab/>
        <w:t xml:space="preserve">     jan.weniger.23@lehre.mosbach.dhbw.de</w:t>
      </w:r>
    </w:p>
    <w:p w14:paraId="56350A7A" w14:textId="49BA0E06" w:rsidR="00A632EE" w:rsidRDefault="00A03AD1" w:rsidP="000B0D46">
      <w:pPr>
        <w:pStyle w:val="100-Deckblatt-Links-Nichtfett"/>
      </w:pPr>
      <w:r w:rsidRPr="00A03AD1">
        <w:t>Studiengangsleiter:</w:t>
      </w:r>
      <w:r w:rsidRPr="00A03AD1">
        <w:tab/>
      </w:r>
      <w:r w:rsidR="00B5588E">
        <w:t>Prof. Dr. Christoph Sturm</w:t>
      </w:r>
    </w:p>
    <w:p w14:paraId="4BDFC270" w14:textId="1B17096D" w:rsidR="00A03AD1" w:rsidRPr="00A03AD1" w:rsidRDefault="00A03AD1" w:rsidP="000B0D46">
      <w:pPr>
        <w:pStyle w:val="100-Deckblatt-Links-Nichtfett"/>
      </w:pPr>
      <w:r w:rsidRPr="00A03AD1">
        <w:t>Wissenschaftlicher Betreuer</w:t>
      </w:r>
      <w:r w:rsidRPr="00A03AD1">
        <w:tab/>
      </w:r>
      <w:r w:rsidR="004074E6">
        <w:t xml:space="preserve">Dr. </w:t>
      </w:r>
      <w:r w:rsidR="00B5588E">
        <w:t>Michael Hartwig</w:t>
      </w:r>
    </w:p>
    <w:p w14:paraId="0EE965F8" w14:textId="01F6F12B" w:rsidR="00AF0543" w:rsidRDefault="001C39FC" w:rsidP="00331759">
      <w:pPr>
        <w:pStyle w:val="100-Deckblatt-Links-Nichtfett"/>
        <w:sectPr w:rsidR="00AF0543" w:rsidSect="00331759">
          <w:footerReference w:type="even" r:id="rId12"/>
          <w:footerReference w:type="default" r:id="rId13"/>
          <w:type w:val="oddPage"/>
          <w:pgSz w:w="11906" w:h="16838" w:code="9"/>
          <w:pgMar w:top="1418" w:right="1418" w:bottom="1418" w:left="1418" w:header="709" w:footer="709" w:gutter="0"/>
          <w:pgNumType w:fmt="upperRoman" w:start="1"/>
          <w:cols w:space="708"/>
          <w:docGrid w:linePitch="360"/>
        </w:sectPr>
      </w:pPr>
      <w:r w:rsidRPr="00777148">
        <w:t>E</w:t>
      </w:r>
      <w:r w:rsidRPr="00777148">
        <w:noBreakHyphen/>
        <w:t>Mail:</w:t>
      </w:r>
      <w:r w:rsidRPr="00777148">
        <w:tab/>
      </w:r>
      <w:r w:rsidR="00A03AD1" w:rsidRPr="00A03AD1">
        <w:t xml:space="preserve"> </w:t>
      </w:r>
      <w:r w:rsidR="0000102D" w:rsidRPr="0000102D">
        <w:t>michaelhartwig898@gmail.com</w:t>
      </w:r>
    </w:p>
    <w:p w14:paraId="1E7FB34F" w14:textId="77777777" w:rsidR="00F96DBD" w:rsidRDefault="00D22DB7" w:rsidP="00D22DB7">
      <w:pPr>
        <w:pStyle w:val="100-berschrift-Ebene1-NichtinVerzeichnis"/>
      </w:pPr>
      <w:r>
        <w:lastRenderedPageBreak/>
        <w:t>Zusammenfassung</w:t>
      </w:r>
    </w:p>
    <w:p w14:paraId="240E984C" w14:textId="77777777" w:rsidR="00AF0543" w:rsidRDefault="00AF0543" w:rsidP="00AF0543">
      <w:pPr>
        <w:pStyle w:val="100-Absatz-Standard"/>
      </w:pPr>
    </w:p>
    <w:p w14:paraId="5EF550BB" w14:textId="77777777" w:rsidR="007C2551" w:rsidRDefault="007C2551" w:rsidP="007C2551">
      <w:pPr>
        <w:pStyle w:val="100-Absatz-Kommentar-Ebene1"/>
      </w:pPr>
      <w:r>
        <w:t>??? Diesen Abschnitt gegebenenfalls löschen</w:t>
      </w:r>
      <w:r w:rsidR="00865CD4">
        <w:t xml:space="preserve"> oder anpassen ({weibliche | männliche} Form)</w:t>
      </w:r>
      <w:r>
        <w:t>.</w:t>
      </w:r>
    </w:p>
    <w:p w14:paraId="04270DD3" w14:textId="77777777" w:rsidR="003C4133" w:rsidRPr="003C4133" w:rsidRDefault="003C4133" w:rsidP="003C4133">
      <w:pPr>
        <w:pStyle w:val="100-Absatz-Standard-Nach6Pt"/>
        <w:rPr>
          <w:b/>
        </w:rPr>
      </w:pPr>
      <w:r w:rsidRPr="003C4133">
        <w:rPr>
          <w:b/>
        </w:rPr>
        <w:t>Hinweis:</w:t>
      </w:r>
    </w:p>
    <w:p w14:paraId="6949FCBD" w14:textId="77777777" w:rsidR="00CC7E7D" w:rsidRDefault="003C4133" w:rsidP="003C4133">
      <w:pPr>
        <w:pStyle w:val="100-Aufzhlung-ZahlinKlammer-Nach6Pt"/>
      </w:pPr>
      <w:r>
        <w:t xml:space="preserve">Teile </w:t>
      </w:r>
      <w:r w:rsidR="007C2551">
        <w:t xml:space="preserve">dieser Arbeit wurden unter Verwendung von Lösungen der </w:t>
      </w:r>
      <w:r w:rsidR="007C2551" w:rsidRPr="00865CD4">
        <w:rPr>
          <w:u w:val="single"/>
        </w:rPr>
        <w:t>K</w:t>
      </w:r>
      <w:r w:rsidR="007C2551">
        <w:t xml:space="preserve">ünstlichen </w:t>
      </w:r>
      <w:r w:rsidR="007C2551" w:rsidRPr="00865CD4">
        <w:rPr>
          <w:u w:val="single"/>
        </w:rPr>
        <w:t>I</w:t>
      </w:r>
      <w:r w:rsidR="007C2551">
        <w:t>ntelligenz (KI) automatisch erstellt</w:t>
      </w:r>
      <w:r w:rsidR="00CC7E7D">
        <w:t xml:space="preserve"> (</w:t>
      </w:r>
      <w:r w:rsidR="00D916B1">
        <w:t xml:space="preserve">z.B. </w:t>
      </w:r>
      <w:r w:rsidR="00CC7E7D">
        <w:t>Abbildungen, Text und/oder Quellcode)</w:t>
      </w:r>
      <w:r w:rsidR="007C2551">
        <w:t>.</w:t>
      </w:r>
    </w:p>
    <w:p w14:paraId="5671DB7D" w14:textId="77777777" w:rsidR="003C4133" w:rsidRDefault="00CC7E7D" w:rsidP="003C4133">
      <w:pPr>
        <w:pStyle w:val="100-Aufzhlung-ZahlinKlammer-Nach6Pt"/>
      </w:pPr>
      <w:r>
        <w:t xml:space="preserve">{Die wissenschaftliche Betreuerin | </w:t>
      </w:r>
      <w:r w:rsidR="00865CD4">
        <w:t xml:space="preserve">der </w:t>
      </w:r>
      <w:r>
        <w:t xml:space="preserve">wissenschaftliche Betreuer} hat der </w:t>
      </w:r>
      <w:r w:rsidR="003C4133">
        <w:t>Nutzung vorab explizit zugestimmt.</w:t>
      </w:r>
    </w:p>
    <w:p w14:paraId="68FE3BC6" w14:textId="77777777" w:rsidR="007C2551" w:rsidRDefault="00CE5521" w:rsidP="003C4133">
      <w:pPr>
        <w:pStyle w:val="100-Aufzhlung-ZahlinKlammer-Nach6Pt"/>
      </w:pPr>
      <w:r>
        <w:t xml:space="preserve">Im Text </w:t>
      </w:r>
      <w:r w:rsidR="00D916B1">
        <w:t>und</w:t>
      </w:r>
      <w:r>
        <w:t xml:space="preserve"> in </w:t>
      </w:r>
      <w:r w:rsidR="00D916B1">
        <w:t xml:space="preserve">den zugehörigen </w:t>
      </w:r>
      <w:r>
        <w:t xml:space="preserve">Artefakten </w:t>
      </w:r>
      <w:r w:rsidR="00D916B1">
        <w:t xml:space="preserve">(z.B. Quellcode) </w:t>
      </w:r>
      <w:r>
        <w:t>sind alle</w:t>
      </w:r>
      <w:r w:rsidR="00CC7E7D">
        <w:t xml:space="preserve"> betreffenden Stellen eindeutig als solche gekennzeichnet.</w:t>
      </w:r>
    </w:p>
    <w:p w14:paraId="7C48144F" w14:textId="77777777" w:rsidR="006269BF" w:rsidRDefault="006269BF" w:rsidP="00AF0543">
      <w:pPr>
        <w:pStyle w:val="100-Absatz-Standard"/>
      </w:pPr>
    </w:p>
    <w:p w14:paraId="744024CA" w14:textId="77777777" w:rsidR="006269BF" w:rsidRDefault="006269BF" w:rsidP="00AF0543">
      <w:pPr>
        <w:pStyle w:val="000-Grundlage-Standard"/>
        <w:sectPr w:rsidR="006269BF" w:rsidSect="00A94B78">
          <w:headerReference w:type="even" r:id="rId14"/>
          <w:footerReference w:type="even" r:id="rId15"/>
          <w:headerReference w:type="first" r:id="rId16"/>
          <w:footerReference w:type="first" r:id="rId17"/>
          <w:type w:val="oddPage"/>
          <w:pgSz w:w="11906" w:h="16838" w:code="9"/>
          <w:pgMar w:top="1418" w:right="1418" w:bottom="1418" w:left="1418" w:header="709" w:footer="709" w:gutter="0"/>
          <w:pgNumType w:fmt="lowerRoman"/>
          <w:cols w:space="708"/>
          <w:docGrid w:linePitch="360"/>
        </w:sectPr>
      </w:pPr>
    </w:p>
    <w:p w14:paraId="5BD05098" w14:textId="77777777" w:rsidR="00AF0543" w:rsidRDefault="00AF0543" w:rsidP="00AF0543">
      <w:pPr>
        <w:pStyle w:val="100-berschrift-Ebene1-NichtinVerzeichnis"/>
      </w:pPr>
      <w:r>
        <w:lastRenderedPageBreak/>
        <w:t>Abstract</w:t>
      </w:r>
    </w:p>
    <w:p w14:paraId="56CE14B7" w14:textId="77777777" w:rsidR="0021034D" w:rsidRPr="0021034D" w:rsidRDefault="0021034D" w:rsidP="0021034D">
      <w:pPr>
        <w:pStyle w:val="100-Absatz-Standard"/>
      </w:pPr>
      <w:r w:rsidRPr="0021034D">
        <w:t>Das vorliegende Projekt zielt darauf ab, einen benutzerfreundlichen und effizienten Webshop für den Vertrieb von regionalem Wildfleisch zu entwickeln. Dieser Online-Shop ermöglicht es den Kunden, eine vielfältige Auswahl an Wildfleischprodukten bequem zu durchsuchen und in ihren Warenkorb zu legen. Ein zentrales Merkmal des Projekts ist die Implementierung einer Terminvereinbarungsfunktion, die es den Nutzern ermöglicht, individuelle Abholtermine für ihre Bestellungen zu wählen. Darüber hinaus wird eine innovative Sprachsteuerung über Amazon Alexa integriert, um den Bestellprozess weiter zu vereinfachen und den Zugang zu verbessern.</w:t>
      </w:r>
    </w:p>
    <w:p w14:paraId="3AFD8A2C" w14:textId="77777777" w:rsidR="0021034D" w:rsidRPr="0021034D" w:rsidRDefault="0021034D" w:rsidP="0021034D">
      <w:pPr>
        <w:pStyle w:val="100-Absatz-Standard"/>
      </w:pPr>
      <w:r w:rsidRPr="0021034D">
        <w:t>Die Bezahlung erfolgt bei Abholung, was den Kunden eine flexible und sichere Zahlungsmethode bietet. Neben der Optimierung des Vertriebs von regionalem Wildfleisch verfolgt der Webshop das Ziel, das Bewusstsein für lokale Produkte zu stärken und eine nachhaltige Einkaufsalternative zu bieten. Die Projektarbeit konzentriert sich auf die technische Umsetzung, das Design der Benutzeroberfläche sowie die Integration der Sprachsteuerung, um ein nahtloses und ansprechendes Einkaufserlebnis zu gewährleisten.</w:t>
      </w:r>
    </w:p>
    <w:p w14:paraId="38CCA82A" w14:textId="77777777" w:rsidR="0021034D" w:rsidRPr="0021034D" w:rsidRDefault="0021034D" w:rsidP="0021034D">
      <w:pPr>
        <w:pStyle w:val="100-Absatz-Standard"/>
      </w:pPr>
    </w:p>
    <w:p w14:paraId="61B0B0C2" w14:textId="77777777" w:rsidR="00AF0543" w:rsidRPr="00AF0543" w:rsidRDefault="00AF0543" w:rsidP="00AF0543">
      <w:pPr>
        <w:pStyle w:val="100-Absatz-Standard"/>
      </w:pPr>
    </w:p>
    <w:p w14:paraId="5279DEA3" w14:textId="77777777" w:rsidR="00AF0543" w:rsidRDefault="00AF0543" w:rsidP="00AF0543">
      <w:pPr>
        <w:pStyle w:val="100-Absatz-Standard"/>
      </w:pPr>
    </w:p>
    <w:p w14:paraId="285EFD17" w14:textId="77777777" w:rsidR="00AF0543" w:rsidRDefault="00AF0543" w:rsidP="00AF0543">
      <w:pPr>
        <w:pStyle w:val="100-Absatz-Standard"/>
        <w:sectPr w:rsidR="00AF0543" w:rsidSect="00A94B78">
          <w:type w:val="oddPage"/>
          <w:pgSz w:w="11906" w:h="16838" w:code="9"/>
          <w:pgMar w:top="1418" w:right="1418" w:bottom="1418" w:left="1418" w:header="709" w:footer="709" w:gutter="0"/>
          <w:pgNumType w:fmt="lowerRoman"/>
          <w:cols w:space="708"/>
          <w:docGrid w:linePitch="360"/>
        </w:sectPr>
      </w:pPr>
    </w:p>
    <w:p w14:paraId="5F202815" w14:textId="77777777" w:rsidR="003E050F" w:rsidRDefault="00D22DB7" w:rsidP="00D22DB7">
      <w:pPr>
        <w:pStyle w:val="100-berschrift-Ebene1-NichtinVerzeichnis"/>
      </w:pPr>
      <w:r>
        <w:lastRenderedPageBreak/>
        <w:t>Inhaltsverzeichnis</w:t>
      </w:r>
    </w:p>
    <w:p w14:paraId="6FAE8777" w14:textId="77777777" w:rsidR="00F84A9F" w:rsidRPr="00954305" w:rsidRDefault="00F84A9F" w:rsidP="00F84A9F">
      <w:pPr>
        <w:pStyle w:val="100-Absatz-Kommentar-Ebene1"/>
      </w:pPr>
      <w:r>
        <w:t>??? Das Inhaltsverzeichnis wird automatisch erstellt, wenn die entsprechenden Formatierungen "Überschrift {1|2|3|4|5|6}" im Textteil zugewiesen wurde</w:t>
      </w:r>
      <w:r w:rsidR="002C11AE">
        <w:t>n</w:t>
      </w:r>
      <w:r>
        <w:t>.</w:t>
      </w:r>
    </w:p>
    <w:p w14:paraId="158FD845" w14:textId="77777777" w:rsidR="002D783F" w:rsidRPr="002D783F" w:rsidRDefault="002D783F" w:rsidP="00F34B8B">
      <w:pPr>
        <w:pStyle w:val="100-Verzeichnis-berschrift-NichtimTextteil"/>
      </w:pPr>
      <w:r w:rsidRPr="002D783F">
        <w:t>Abkürzungsverzeichnis</w:t>
      </w:r>
      <w:r>
        <w:tab/>
      </w:r>
      <w:r w:rsidR="00280CB6">
        <w:fldChar w:fldCharType="begin"/>
      </w:r>
      <w:r w:rsidR="00280CB6">
        <w:instrText xml:space="preserve"> REF Seitennummer_Abkürzungsverzeichnis \h </w:instrText>
      </w:r>
      <w:r w:rsidR="00280CB6">
        <w:fldChar w:fldCharType="separate"/>
      </w:r>
      <w:r w:rsidR="00AB7C76">
        <w:rPr>
          <w:noProof/>
        </w:rPr>
        <w:t>III</w:t>
      </w:r>
      <w:r w:rsidR="00280CB6">
        <w:fldChar w:fldCharType="end"/>
      </w:r>
    </w:p>
    <w:p w14:paraId="4A68823E" w14:textId="77777777" w:rsidR="002D783F" w:rsidRDefault="002D783F" w:rsidP="002D783F">
      <w:pPr>
        <w:pStyle w:val="100-Verzeichnis-Grundlage"/>
      </w:pPr>
      <w:r>
        <w:t>Abbildungsverzeichnis</w:t>
      </w:r>
      <w:r>
        <w:tab/>
      </w:r>
      <w:r w:rsidR="00280CB6">
        <w:fldChar w:fldCharType="begin"/>
      </w:r>
      <w:r w:rsidR="00280CB6">
        <w:instrText xml:space="preserve"> REF Seitennummer_Abbildungsverzeichnis \h </w:instrText>
      </w:r>
      <w:r w:rsidR="00280CB6">
        <w:fldChar w:fldCharType="separate"/>
      </w:r>
      <w:r w:rsidR="00AB7C76">
        <w:rPr>
          <w:noProof/>
        </w:rPr>
        <w:t>V</w:t>
      </w:r>
      <w:r w:rsidR="00280CB6">
        <w:fldChar w:fldCharType="end"/>
      </w:r>
    </w:p>
    <w:p w14:paraId="265960B0" w14:textId="77777777" w:rsidR="002D783F" w:rsidRPr="002D783F" w:rsidRDefault="002D783F" w:rsidP="002D783F">
      <w:pPr>
        <w:pStyle w:val="100-Verzeichnis-Grundlage"/>
      </w:pPr>
      <w:r>
        <w:t>Tabellenverzeichnis</w:t>
      </w:r>
      <w:r>
        <w:tab/>
      </w:r>
      <w:r w:rsidR="00280CB6">
        <w:fldChar w:fldCharType="begin"/>
      </w:r>
      <w:r w:rsidR="00280CB6">
        <w:instrText xml:space="preserve"> REF Seitennummer_Tabellenverzeichnis \h </w:instrText>
      </w:r>
      <w:r w:rsidR="00280CB6">
        <w:fldChar w:fldCharType="separate"/>
      </w:r>
      <w:r w:rsidR="00AB7C76">
        <w:rPr>
          <w:noProof/>
        </w:rPr>
        <w:t>VII</w:t>
      </w:r>
      <w:r w:rsidR="00280CB6">
        <w:fldChar w:fldCharType="end"/>
      </w:r>
    </w:p>
    <w:p w14:paraId="4DDF0373" w14:textId="77777777" w:rsidR="00E27B09" w:rsidRDefault="008772B2">
      <w:pPr>
        <w:pStyle w:val="Verzeichnis1"/>
        <w:rPr>
          <w:rFonts w:asciiTheme="minorHAnsi" w:eastAsiaTheme="minorEastAsia" w:hAnsiTheme="minorHAnsi"/>
          <w:b w:val="0"/>
          <w:sz w:val="22"/>
          <w:lang w:eastAsia="de-DE"/>
        </w:rPr>
      </w:pPr>
      <w:r>
        <w:fldChar w:fldCharType="begin"/>
      </w:r>
      <w:r>
        <w:instrText xml:space="preserve"> TOC \o "1-6" \h \z \u </w:instrText>
      </w:r>
      <w:r>
        <w:fldChar w:fldCharType="separate"/>
      </w:r>
      <w:hyperlink w:anchor="_Toc159328521" w:history="1">
        <w:r w:rsidR="00E27B09" w:rsidRPr="00994CD1">
          <w:rPr>
            <w:rStyle w:val="Hyperlink"/>
          </w:rPr>
          <w:t>1</w:t>
        </w:r>
        <w:r w:rsidR="00E27B09">
          <w:rPr>
            <w:rFonts w:asciiTheme="minorHAnsi" w:eastAsiaTheme="minorEastAsia" w:hAnsiTheme="minorHAnsi"/>
            <w:b w:val="0"/>
            <w:sz w:val="22"/>
            <w:lang w:eastAsia="de-DE"/>
          </w:rPr>
          <w:tab/>
        </w:r>
        <w:r w:rsidR="00E27B09" w:rsidRPr="00994CD1">
          <w:rPr>
            <w:rStyle w:val="Hyperlink"/>
          </w:rPr>
          <w:t>Einleitung</w:t>
        </w:r>
        <w:r w:rsidR="00E27B09">
          <w:rPr>
            <w:webHidden/>
          </w:rPr>
          <w:tab/>
        </w:r>
        <w:r w:rsidR="00E27B09">
          <w:rPr>
            <w:webHidden/>
          </w:rPr>
          <w:fldChar w:fldCharType="begin"/>
        </w:r>
        <w:r w:rsidR="00E27B09">
          <w:rPr>
            <w:webHidden/>
          </w:rPr>
          <w:instrText xml:space="preserve"> PAGEREF _Toc159328521 \h </w:instrText>
        </w:r>
        <w:r w:rsidR="00E27B09">
          <w:rPr>
            <w:webHidden/>
          </w:rPr>
        </w:r>
        <w:r w:rsidR="00E27B09">
          <w:rPr>
            <w:webHidden/>
          </w:rPr>
          <w:fldChar w:fldCharType="separate"/>
        </w:r>
        <w:r w:rsidR="00CD64F7">
          <w:rPr>
            <w:webHidden/>
          </w:rPr>
          <w:t>2</w:t>
        </w:r>
        <w:r w:rsidR="00E27B09">
          <w:rPr>
            <w:webHidden/>
          </w:rPr>
          <w:fldChar w:fldCharType="end"/>
        </w:r>
      </w:hyperlink>
    </w:p>
    <w:p w14:paraId="7F941F80" w14:textId="77777777" w:rsidR="00E27B09" w:rsidRDefault="00E27B09">
      <w:pPr>
        <w:pStyle w:val="Verzeichnis2"/>
        <w:rPr>
          <w:rFonts w:asciiTheme="minorHAnsi" w:hAnsiTheme="minorHAnsi"/>
          <w:noProof/>
          <w:sz w:val="22"/>
        </w:rPr>
      </w:pPr>
      <w:hyperlink w:anchor="_Toc159328522" w:history="1">
        <w:r w:rsidRPr="00994CD1">
          <w:rPr>
            <w:rStyle w:val="Hyperlink"/>
            <w:noProof/>
            <w:lang w:val="en-US"/>
          </w:rPr>
          <w:t>1.1</w:t>
        </w:r>
        <w:r>
          <w:rPr>
            <w:rFonts w:asciiTheme="minorHAnsi" w:hAnsiTheme="minorHAnsi"/>
            <w:noProof/>
            <w:sz w:val="22"/>
          </w:rPr>
          <w:tab/>
        </w:r>
        <w:r w:rsidRPr="00994CD1">
          <w:rPr>
            <w:rStyle w:val="Hyperlink"/>
            <w:noProof/>
            <w:lang w:val="en-US"/>
          </w:rPr>
          <w:t>Gegenstand der Arbeit</w:t>
        </w:r>
        <w:r>
          <w:rPr>
            <w:noProof/>
            <w:webHidden/>
          </w:rPr>
          <w:tab/>
        </w:r>
        <w:r>
          <w:rPr>
            <w:noProof/>
            <w:webHidden/>
          </w:rPr>
          <w:fldChar w:fldCharType="begin"/>
        </w:r>
        <w:r>
          <w:rPr>
            <w:noProof/>
            <w:webHidden/>
          </w:rPr>
          <w:instrText xml:space="preserve"> PAGEREF _Toc159328522 \h </w:instrText>
        </w:r>
        <w:r>
          <w:rPr>
            <w:noProof/>
            <w:webHidden/>
          </w:rPr>
        </w:r>
        <w:r>
          <w:rPr>
            <w:noProof/>
            <w:webHidden/>
          </w:rPr>
          <w:fldChar w:fldCharType="separate"/>
        </w:r>
        <w:r w:rsidR="00CD64F7">
          <w:rPr>
            <w:noProof/>
            <w:webHidden/>
          </w:rPr>
          <w:t>2</w:t>
        </w:r>
        <w:r>
          <w:rPr>
            <w:noProof/>
            <w:webHidden/>
          </w:rPr>
          <w:fldChar w:fldCharType="end"/>
        </w:r>
      </w:hyperlink>
    </w:p>
    <w:p w14:paraId="708971B3" w14:textId="77777777" w:rsidR="00E27B09" w:rsidRDefault="00E27B09">
      <w:pPr>
        <w:pStyle w:val="Verzeichnis2"/>
        <w:rPr>
          <w:rFonts w:asciiTheme="minorHAnsi" w:hAnsiTheme="minorHAnsi"/>
          <w:noProof/>
          <w:sz w:val="22"/>
        </w:rPr>
      </w:pPr>
      <w:hyperlink w:anchor="_Toc159328523" w:history="1">
        <w:r w:rsidRPr="00994CD1">
          <w:rPr>
            <w:rStyle w:val="Hyperlink"/>
            <w:noProof/>
          </w:rPr>
          <w:t>1.2</w:t>
        </w:r>
        <w:r>
          <w:rPr>
            <w:rFonts w:asciiTheme="minorHAnsi" w:hAnsiTheme="minorHAnsi"/>
            <w:noProof/>
            <w:sz w:val="22"/>
          </w:rPr>
          <w:tab/>
        </w:r>
        <w:r w:rsidRPr="00994CD1">
          <w:rPr>
            <w:rStyle w:val="Hyperlink"/>
            <w:noProof/>
          </w:rPr>
          <w:t>Zielsetzung</w:t>
        </w:r>
        <w:r>
          <w:rPr>
            <w:noProof/>
            <w:webHidden/>
          </w:rPr>
          <w:tab/>
        </w:r>
        <w:r>
          <w:rPr>
            <w:noProof/>
            <w:webHidden/>
          </w:rPr>
          <w:fldChar w:fldCharType="begin"/>
        </w:r>
        <w:r>
          <w:rPr>
            <w:noProof/>
            <w:webHidden/>
          </w:rPr>
          <w:instrText xml:space="preserve"> PAGEREF _Toc159328523 \h </w:instrText>
        </w:r>
        <w:r>
          <w:rPr>
            <w:noProof/>
            <w:webHidden/>
          </w:rPr>
        </w:r>
        <w:r>
          <w:rPr>
            <w:noProof/>
            <w:webHidden/>
          </w:rPr>
          <w:fldChar w:fldCharType="separate"/>
        </w:r>
        <w:r w:rsidR="00CD64F7">
          <w:rPr>
            <w:noProof/>
            <w:webHidden/>
          </w:rPr>
          <w:t>2</w:t>
        </w:r>
        <w:r>
          <w:rPr>
            <w:noProof/>
            <w:webHidden/>
          </w:rPr>
          <w:fldChar w:fldCharType="end"/>
        </w:r>
      </w:hyperlink>
    </w:p>
    <w:p w14:paraId="63DBD823" w14:textId="77777777" w:rsidR="00E27B09" w:rsidRDefault="00E27B09">
      <w:pPr>
        <w:pStyle w:val="Verzeichnis2"/>
        <w:rPr>
          <w:rFonts w:asciiTheme="minorHAnsi" w:hAnsiTheme="minorHAnsi"/>
          <w:noProof/>
          <w:sz w:val="22"/>
        </w:rPr>
      </w:pPr>
      <w:hyperlink w:anchor="_Toc159328524" w:history="1">
        <w:r w:rsidRPr="00994CD1">
          <w:rPr>
            <w:rStyle w:val="Hyperlink"/>
            <w:noProof/>
            <w:lang w:val="en-US"/>
          </w:rPr>
          <w:t>1.3</w:t>
        </w:r>
        <w:r>
          <w:rPr>
            <w:rFonts w:asciiTheme="minorHAnsi" w:hAnsiTheme="minorHAnsi"/>
            <w:noProof/>
            <w:sz w:val="22"/>
          </w:rPr>
          <w:tab/>
        </w:r>
        <w:r w:rsidRPr="00994CD1">
          <w:rPr>
            <w:rStyle w:val="Hyperlink"/>
            <w:noProof/>
            <w:lang w:val="en-US"/>
          </w:rPr>
          <w:t>Aufbau der Arbeit</w:t>
        </w:r>
        <w:r>
          <w:rPr>
            <w:noProof/>
            <w:webHidden/>
          </w:rPr>
          <w:tab/>
        </w:r>
        <w:r>
          <w:rPr>
            <w:noProof/>
            <w:webHidden/>
          </w:rPr>
          <w:fldChar w:fldCharType="begin"/>
        </w:r>
        <w:r>
          <w:rPr>
            <w:noProof/>
            <w:webHidden/>
          </w:rPr>
          <w:instrText xml:space="preserve"> PAGEREF _Toc159328524 \h </w:instrText>
        </w:r>
        <w:r>
          <w:rPr>
            <w:noProof/>
            <w:webHidden/>
          </w:rPr>
        </w:r>
        <w:r>
          <w:rPr>
            <w:noProof/>
            <w:webHidden/>
          </w:rPr>
          <w:fldChar w:fldCharType="separate"/>
        </w:r>
        <w:r w:rsidR="00CD64F7">
          <w:rPr>
            <w:noProof/>
            <w:webHidden/>
          </w:rPr>
          <w:t>2</w:t>
        </w:r>
        <w:r>
          <w:rPr>
            <w:noProof/>
            <w:webHidden/>
          </w:rPr>
          <w:fldChar w:fldCharType="end"/>
        </w:r>
      </w:hyperlink>
    </w:p>
    <w:p w14:paraId="03FF9727" w14:textId="77777777" w:rsidR="00E27B09" w:rsidRDefault="00E27B09">
      <w:pPr>
        <w:pStyle w:val="Verzeichnis1"/>
        <w:rPr>
          <w:rFonts w:asciiTheme="minorHAnsi" w:eastAsiaTheme="minorEastAsia" w:hAnsiTheme="minorHAnsi"/>
          <w:b w:val="0"/>
          <w:sz w:val="22"/>
          <w:lang w:eastAsia="de-DE"/>
        </w:rPr>
      </w:pPr>
      <w:hyperlink w:anchor="_Toc159328525" w:history="1">
        <w:r w:rsidRPr="00994CD1">
          <w:rPr>
            <w:rStyle w:val="Hyperlink"/>
          </w:rPr>
          <w:t>2</w:t>
        </w:r>
        <w:r>
          <w:rPr>
            <w:rFonts w:asciiTheme="minorHAnsi" w:eastAsiaTheme="minorEastAsia" w:hAnsiTheme="minorHAnsi"/>
            <w:b w:val="0"/>
            <w:sz w:val="22"/>
            <w:lang w:eastAsia="de-DE"/>
          </w:rPr>
          <w:tab/>
        </w:r>
        <w:r w:rsidRPr="00994CD1">
          <w:rPr>
            <w:rStyle w:val="Hyperlink"/>
          </w:rPr>
          <w:t>??? Theoretische Grundlagen der Künstlichen Intelligenz</w:t>
        </w:r>
        <w:r>
          <w:rPr>
            <w:webHidden/>
          </w:rPr>
          <w:tab/>
        </w:r>
        <w:r>
          <w:rPr>
            <w:webHidden/>
          </w:rPr>
          <w:fldChar w:fldCharType="begin"/>
        </w:r>
        <w:r>
          <w:rPr>
            <w:webHidden/>
          </w:rPr>
          <w:instrText xml:space="preserve"> PAGEREF _Toc159328525 \h </w:instrText>
        </w:r>
        <w:r>
          <w:rPr>
            <w:webHidden/>
          </w:rPr>
        </w:r>
        <w:r>
          <w:rPr>
            <w:webHidden/>
          </w:rPr>
          <w:fldChar w:fldCharType="separate"/>
        </w:r>
        <w:r w:rsidR="00CD64F7">
          <w:rPr>
            <w:webHidden/>
          </w:rPr>
          <w:t>2</w:t>
        </w:r>
        <w:r>
          <w:rPr>
            <w:webHidden/>
          </w:rPr>
          <w:fldChar w:fldCharType="end"/>
        </w:r>
      </w:hyperlink>
    </w:p>
    <w:p w14:paraId="7F565DE0" w14:textId="77777777" w:rsidR="00E27B09" w:rsidRDefault="00E27B09">
      <w:pPr>
        <w:pStyle w:val="Verzeichnis2"/>
        <w:rPr>
          <w:rFonts w:asciiTheme="minorHAnsi" w:hAnsiTheme="minorHAnsi"/>
          <w:noProof/>
          <w:sz w:val="22"/>
        </w:rPr>
      </w:pPr>
      <w:hyperlink w:anchor="_Toc159328526" w:history="1">
        <w:r w:rsidRPr="00994CD1">
          <w:rPr>
            <w:rStyle w:val="Hyperlink"/>
            <w:noProof/>
          </w:rPr>
          <w:t>2.1</w:t>
        </w:r>
        <w:r>
          <w:rPr>
            <w:rFonts w:asciiTheme="minorHAnsi" w:hAnsiTheme="minorHAnsi"/>
            <w:noProof/>
            <w:sz w:val="22"/>
          </w:rPr>
          <w:tab/>
        </w:r>
        <w:r w:rsidRPr="00994CD1">
          <w:rPr>
            <w:rStyle w:val="Hyperlink"/>
            <w:noProof/>
          </w:rPr>
          <w:t>Überschrift Ebene 2</w:t>
        </w:r>
        <w:r>
          <w:rPr>
            <w:noProof/>
            <w:webHidden/>
          </w:rPr>
          <w:tab/>
        </w:r>
        <w:r>
          <w:rPr>
            <w:noProof/>
            <w:webHidden/>
          </w:rPr>
          <w:fldChar w:fldCharType="begin"/>
        </w:r>
        <w:r>
          <w:rPr>
            <w:noProof/>
            <w:webHidden/>
          </w:rPr>
          <w:instrText xml:space="preserve"> PAGEREF _Toc159328526 \h </w:instrText>
        </w:r>
        <w:r>
          <w:rPr>
            <w:noProof/>
            <w:webHidden/>
          </w:rPr>
        </w:r>
        <w:r>
          <w:rPr>
            <w:noProof/>
            <w:webHidden/>
          </w:rPr>
          <w:fldChar w:fldCharType="separate"/>
        </w:r>
        <w:r w:rsidR="00CD64F7">
          <w:rPr>
            <w:noProof/>
            <w:webHidden/>
          </w:rPr>
          <w:t>2</w:t>
        </w:r>
        <w:r>
          <w:rPr>
            <w:noProof/>
            <w:webHidden/>
          </w:rPr>
          <w:fldChar w:fldCharType="end"/>
        </w:r>
      </w:hyperlink>
    </w:p>
    <w:p w14:paraId="2F5C48BF" w14:textId="77777777" w:rsidR="00E27B09" w:rsidRDefault="00E27B09">
      <w:pPr>
        <w:pStyle w:val="Verzeichnis3"/>
        <w:rPr>
          <w:rFonts w:asciiTheme="minorHAnsi" w:eastAsiaTheme="minorEastAsia" w:hAnsiTheme="minorHAnsi"/>
          <w:noProof/>
          <w:sz w:val="22"/>
          <w:lang w:eastAsia="de-DE"/>
        </w:rPr>
      </w:pPr>
      <w:hyperlink w:anchor="_Toc159328527" w:history="1">
        <w:r w:rsidRPr="00994CD1">
          <w:rPr>
            <w:rStyle w:val="Hyperlink"/>
            <w:noProof/>
          </w:rPr>
          <w:t>2.1.1</w:t>
        </w:r>
        <w:r>
          <w:rPr>
            <w:rFonts w:asciiTheme="minorHAnsi" w:eastAsiaTheme="minorEastAsia" w:hAnsiTheme="minorHAnsi"/>
            <w:noProof/>
            <w:sz w:val="22"/>
            <w:lang w:eastAsia="de-DE"/>
          </w:rPr>
          <w:tab/>
        </w:r>
        <w:r w:rsidRPr="00994CD1">
          <w:rPr>
            <w:rStyle w:val="Hyperlink"/>
            <w:noProof/>
          </w:rPr>
          <w:t>Überschrift Ebene 3</w:t>
        </w:r>
        <w:r>
          <w:rPr>
            <w:noProof/>
            <w:webHidden/>
          </w:rPr>
          <w:tab/>
        </w:r>
        <w:r>
          <w:rPr>
            <w:noProof/>
            <w:webHidden/>
          </w:rPr>
          <w:fldChar w:fldCharType="begin"/>
        </w:r>
        <w:r>
          <w:rPr>
            <w:noProof/>
            <w:webHidden/>
          </w:rPr>
          <w:instrText xml:space="preserve"> PAGEREF _Toc159328527 \h </w:instrText>
        </w:r>
        <w:r>
          <w:rPr>
            <w:noProof/>
            <w:webHidden/>
          </w:rPr>
        </w:r>
        <w:r>
          <w:rPr>
            <w:noProof/>
            <w:webHidden/>
          </w:rPr>
          <w:fldChar w:fldCharType="separate"/>
        </w:r>
        <w:r w:rsidR="00CD64F7">
          <w:rPr>
            <w:noProof/>
            <w:webHidden/>
          </w:rPr>
          <w:t>2</w:t>
        </w:r>
        <w:r>
          <w:rPr>
            <w:noProof/>
            <w:webHidden/>
          </w:rPr>
          <w:fldChar w:fldCharType="end"/>
        </w:r>
      </w:hyperlink>
    </w:p>
    <w:p w14:paraId="025F904C" w14:textId="77777777" w:rsidR="00E27B09" w:rsidRDefault="00E27B09">
      <w:pPr>
        <w:pStyle w:val="Verzeichnis4"/>
        <w:rPr>
          <w:rFonts w:asciiTheme="minorHAnsi" w:eastAsiaTheme="minorEastAsia" w:hAnsiTheme="minorHAnsi"/>
          <w:noProof/>
          <w:sz w:val="22"/>
          <w:lang w:eastAsia="de-DE"/>
        </w:rPr>
      </w:pPr>
      <w:hyperlink w:anchor="_Toc159328528" w:history="1">
        <w:r w:rsidRPr="00994CD1">
          <w:rPr>
            <w:rStyle w:val="Hyperlink"/>
            <w:noProof/>
          </w:rPr>
          <w:t>2.1.1.1</w:t>
        </w:r>
        <w:r>
          <w:rPr>
            <w:rFonts w:asciiTheme="minorHAnsi" w:eastAsiaTheme="minorEastAsia" w:hAnsiTheme="minorHAnsi"/>
            <w:noProof/>
            <w:sz w:val="22"/>
            <w:lang w:eastAsia="de-DE"/>
          </w:rPr>
          <w:tab/>
        </w:r>
        <w:r w:rsidRPr="00994CD1">
          <w:rPr>
            <w:rStyle w:val="Hyperlink"/>
            <w:noProof/>
          </w:rPr>
          <w:t>Überschrift Ebene 4</w:t>
        </w:r>
        <w:r>
          <w:rPr>
            <w:noProof/>
            <w:webHidden/>
          </w:rPr>
          <w:tab/>
        </w:r>
        <w:r>
          <w:rPr>
            <w:noProof/>
            <w:webHidden/>
          </w:rPr>
          <w:fldChar w:fldCharType="begin"/>
        </w:r>
        <w:r>
          <w:rPr>
            <w:noProof/>
            <w:webHidden/>
          </w:rPr>
          <w:instrText xml:space="preserve"> PAGEREF _Toc159328528 \h </w:instrText>
        </w:r>
        <w:r>
          <w:rPr>
            <w:noProof/>
            <w:webHidden/>
          </w:rPr>
        </w:r>
        <w:r>
          <w:rPr>
            <w:noProof/>
            <w:webHidden/>
          </w:rPr>
          <w:fldChar w:fldCharType="separate"/>
        </w:r>
        <w:r w:rsidR="00CD64F7">
          <w:rPr>
            <w:noProof/>
            <w:webHidden/>
          </w:rPr>
          <w:t>2</w:t>
        </w:r>
        <w:r>
          <w:rPr>
            <w:noProof/>
            <w:webHidden/>
          </w:rPr>
          <w:fldChar w:fldCharType="end"/>
        </w:r>
      </w:hyperlink>
    </w:p>
    <w:p w14:paraId="272F5CF9" w14:textId="77777777" w:rsidR="00E27B09" w:rsidRDefault="00E27B09">
      <w:pPr>
        <w:pStyle w:val="Verzeichnis5"/>
        <w:rPr>
          <w:rFonts w:asciiTheme="minorHAnsi" w:eastAsiaTheme="minorEastAsia" w:hAnsiTheme="minorHAnsi"/>
          <w:noProof/>
          <w:sz w:val="22"/>
          <w:lang w:eastAsia="de-DE"/>
        </w:rPr>
      </w:pPr>
      <w:hyperlink w:anchor="_Toc159328529" w:history="1">
        <w:r w:rsidRPr="00994CD1">
          <w:rPr>
            <w:rStyle w:val="Hyperlink"/>
            <w:noProof/>
          </w:rPr>
          <w:t>2.1.1.1.1</w:t>
        </w:r>
        <w:r>
          <w:rPr>
            <w:rFonts w:asciiTheme="minorHAnsi" w:eastAsiaTheme="minorEastAsia" w:hAnsiTheme="minorHAnsi"/>
            <w:noProof/>
            <w:sz w:val="22"/>
            <w:lang w:eastAsia="de-DE"/>
          </w:rPr>
          <w:tab/>
        </w:r>
        <w:r w:rsidRPr="00994CD1">
          <w:rPr>
            <w:rStyle w:val="Hyperlink"/>
            <w:noProof/>
          </w:rPr>
          <w:t>Überschrift Ebene 5</w:t>
        </w:r>
        <w:r>
          <w:rPr>
            <w:noProof/>
            <w:webHidden/>
          </w:rPr>
          <w:tab/>
        </w:r>
        <w:r>
          <w:rPr>
            <w:noProof/>
            <w:webHidden/>
          </w:rPr>
          <w:fldChar w:fldCharType="begin"/>
        </w:r>
        <w:r>
          <w:rPr>
            <w:noProof/>
            <w:webHidden/>
          </w:rPr>
          <w:instrText xml:space="preserve"> PAGEREF _Toc159328529 \h </w:instrText>
        </w:r>
        <w:r>
          <w:rPr>
            <w:noProof/>
            <w:webHidden/>
          </w:rPr>
        </w:r>
        <w:r>
          <w:rPr>
            <w:noProof/>
            <w:webHidden/>
          </w:rPr>
          <w:fldChar w:fldCharType="separate"/>
        </w:r>
        <w:r w:rsidR="00CD64F7">
          <w:rPr>
            <w:noProof/>
            <w:webHidden/>
          </w:rPr>
          <w:t>2</w:t>
        </w:r>
        <w:r>
          <w:rPr>
            <w:noProof/>
            <w:webHidden/>
          </w:rPr>
          <w:fldChar w:fldCharType="end"/>
        </w:r>
      </w:hyperlink>
    </w:p>
    <w:p w14:paraId="5F0E7A20" w14:textId="77777777" w:rsidR="00E27B09" w:rsidRDefault="00E27B09">
      <w:pPr>
        <w:pStyle w:val="Verzeichnis6"/>
        <w:rPr>
          <w:rFonts w:asciiTheme="minorHAnsi" w:eastAsiaTheme="minorEastAsia" w:hAnsiTheme="minorHAnsi"/>
          <w:noProof/>
          <w:sz w:val="22"/>
          <w:lang w:eastAsia="de-DE"/>
        </w:rPr>
      </w:pPr>
      <w:hyperlink w:anchor="_Toc159328530" w:history="1">
        <w:r w:rsidRPr="00994CD1">
          <w:rPr>
            <w:rStyle w:val="Hyperlink"/>
            <w:noProof/>
          </w:rPr>
          <w:t>2.1.1.1.1.1</w:t>
        </w:r>
        <w:r>
          <w:rPr>
            <w:rFonts w:asciiTheme="minorHAnsi" w:eastAsiaTheme="minorEastAsia" w:hAnsiTheme="minorHAnsi"/>
            <w:noProof/>
            <w:sz w:val="22"/>
            <w:lang w:eastAsia="de-DE"/>
          </w:rPr>
          <w:tab/>
        </w:r>
        <w:r w:rsidRPr="00994CD1">
          <w:rPr>
            <w:rStyle w:val="Hyperlink"/>
            <w:noProof/>
          </w:rPr>
          <w:t>Überschrift Ebene 6</w:t>
        </w:r>
        <w:r>
          <w:rPr>
            <w:noProof/>
            <w:webHidden/>
          </w:rPr>
          <w:tab/>
        </w:r>
        <w:r>
          <w:rPr>
            <w:noProof/>
            <w:webHidden/>
          </w:rPr>
          <w:fldChar w:fldCharType="begin"/>
        </w:r>
        <w:r>
          <w:rPr>
            <w:noProof/>
            <w:webHidden/>
          </w:rPr>
          <w:instrText xml:space="preserve"> PAGEREF _Toc159328530 \h </w:instrText>
        </w:r>
        <w:r>
          <w:rPr>
            <w:noProof/>
            <w:webHidden/>
          </w:rPr>
        </w:r>
        <w:r>
          <w:rPr>
            <w:noProof/>
            <w:webHidden/>
          </w:rPr>
          <w:fldChar w:fldCharType="separate"/>
        </w:r>
        <w:r w:rsidR="00CD64F7">
          <w:rPr>
            <w:noProof/>
            <w:webHidden/>
          </w:rPr>
          <w:t>2</w:t>
        </w:r>
        <w:r>
          <w:rPr>
            <w:noProof/>
            <w:webHidden/>
          </w:rPr>
          <w:fldChar w:fldCharType="end"/>
        </w:r>
      </w:hyperlink>
    </w:p>
    <w:p w14:paraId="496FFAE9" w14:textId="77777777" w:rsidR="00E27B09" w:rsidRDefault="00E27B09">
      <w:pPr>
        <w:pStyle w:val="Verzeichnis3"/>
        <w:rPr>
          <w:rFonts w:asciiTheme="minorHAnsi" w:eastAsiaTheme="minorEastAsia" w:hAnsiTheme="minorHAnsi"/>
          <w:noProof/>
          <w:sz w:val="22"/>
          <w:lang w:eastAsia="de-DE"/>
        </w:rPr>
      </w:pPr>
      <w:hyperlink w:anchor="_Toc159328531" w:history="1">
        <w:r w:rsidRPr="00994CD1">
          <w:rPr>
            <w:rStyle w:val="Hyperlink"/>
            <w:noProof/>
          </w:rPr>
          <w:t>2.1.2</w:t>
        </w:r>
        <w:r>
          <w:rPr>
            <w:rFonts w:asciiTheme="minorHAnsi" w:eastAsiaTheme="minorEastAsia" w:hAnsiTheme="minorHAnsi"/>
            <w:noProof/>
            <w:sz w:val="22"/>
            <w:lang w:eastAsia="de-DE"/>
          </w:rPr>
          <w:tab/>
        </w:r>
        <w:r w:rsidRPr="00994CD1">
          <w:rPr>
            <w:rStyle w:val="Hyperlink"/>
            <w:noProof/>
          </w:rPr>
          <w:t>Überschrift Ebene 3</w:t>
        </w:r>
        <w:r>
          <w:rPr>
            <w:noProof/>
            <w:webHidden/>
          </w:rPr>
          <w:tab/>
        </w:r>
        <w:r>
          <w:rPr>
            <w:noProof/>
            <w:webHidden/>
          </w:rPr>
          <w:fldChar w:fldCharType="begin"/>
        </w:r>
        <w:r>
          <w:rPr>
            <w:noProof/>
            <w:webHidden/>
          </w:rPr>
          <w:instrText xml:space="preserve"> PAGEREF _Toc159328531 \h </w:instrText>
        </w:r>
        <w:r>
          <w:rPr>
            <w:noProof/>
            <w:webHidden/>
          </w:rPr>
        </w:r>
        <w:r>
          <w:rPr>
            <w:noProof/>
            <w:webHidden/>
          </w:rPr>
          <w:fldChar w:fldCharType="separate"/>
        </w:r>
        <w:r w:rsidR="00CD64F7">
          <w:rPr>
            <w:noProof/>
            <w:webHidden/>
          </w:rPr>
          <w:t>2</w:t>
        </w:r>
        <w:r>
          <w:rPr>
            <w:noProof/>
            <w:webHidden/>
          </w:rPr>
          <w:fldChar w:fldCharType="end"/>
        </w:r>
      </w:hyperlink>
    </w:p>
    <w:p w14:paraId="67F99BF4" w14:textId="77777777" w:rsidR="00E27B09" w:rsidRDefault="00E27B09">
      <w:pPr>
        <w:pStyle w:val="Verzeichnis4"/>
        <w:rPr>
          <w:rFonts w:asciiTheme="minorHAnsi" w:eastAsiaTheme="minorEastAsia" w:hAnsiTheme="minorHAnsi"/>
          <w:noProof/>
          <w:sz w:val="22"/>
          <w:lang w:eastAsia="de-DE"/>
        </w:rPr>
      </w:pPr>
      <w:hyperlink w:anchor="_Toc159328532" w:history="1">
        <w:r w:rsidRPr="00994CD1">
          <w:rPr>
            <w:rStyle w:val="Hyperlink"/>
            <w:noProof/>
          </w:rPr>
          <w:t>2.1.2.1</w:t>
        </w:r>
        <w:r>
          <w:rPr>
            <w:rFonts w:asciiTheme="minorHAnsi" w:eastAsiaTheme="minorEastAsia" w:hAnsiTheme="minorHAnsi"/>
            <w:noProof/>
            <w:sz w:val="22"/>
            <w:lang w:eastAsia="de-DE"/>
          </w:rPr>
          <w:tab/>
        </w:r>
        <w:r w:rsidRPr="00994CD1">
          <w:rPr>
            <w:rStyle w:val="Hyperlink"/>
            <w:noProof/>
          </w:rPr>
          <w:t>Überschrift Ebene 4</w:t>
        </w:r>
        <w:r>
          <w:rPr>
            <w:noProof/>
            <w:webHidden/>
          </w:rPr>
          <w:tab/>
        </w:r>
        <w:r>
          <w:rPr>
            <w:noProof/>
            <w:webHidden/>
          </w:rPr>
          <w:fldChar w:fldCharType="begin"/>
        </w:r>
        <w:r>
          <w:rPr>
            <w:noProof/>
            <w:webHidden/>
          </w:rPr>
          <w:instrText xml:space="preserve"> PAGEREF _Toc159328532 \h </w:instrText>
        </w:r>
        <w:r>
          <w:rPr>
            <w:noProof/>
            <w:webHidden/>
          </w:rPr>
        </w:r>
        <w:r>
          <w:rPr>
            <w:noProof/>
            <w:webHidden/>
          </w:rPr>
          <w:fldChar w:fldCharType="separate"/>
        </w:r>
        <w:r w:rsidR="00CD64F7">
          <w:rPr>
            <w:noProof/>
            <w:webHidden/>
          </w:rPr>
          <w:t>2</w:t>
        </w:r>
        <w:r>
          <w:rPr>
            <w:noProof/>
            <w:webHidden/>
          </w:rPr>
          <w:fldChar w:fldCharType="end"/>
        </w:r>
      </w:hyperlink>
    </w:p>
    <w:p w14:paraId="6DE0BB47" w14:textId="77777777" w:rsidR="00E27B09" w:rsidRDefault="00E27B09">
      <w:pPr>
        <w:pStyle w:val="Verzeichnis1"/>
        <w:rPr>
          <w:rFonts w:asciiTheme="minorHAnsi" w:eastAsiaTheme="minorEastAsia" w:hAnsiTheme="minorHAnsi"/>
          <w:b w:val="0"/>
          <w:sz w:val="22"/>
          <w:lang w:eastAsia="de-DE"/>
        </w:rPr>
      </w:pPr>
      <w:hyperlink w:anchor="_Toc159328533" w:history="1">
        <w:r w:rsidRPr="00994CD1">
          <w:rPr>
            <w:rStyle w:val="Hyperlink"/>
          </w:rPr>
          <w:t>3</w:t>
        </w:r>
        <w:r>
          <w:rPr>
            <w:rFonts w:asciiTheme="minorHAnsi" w:eastAsiaTheme="minorEastAsia" w:hAnsiTheme="minorHAnsi"/>
            <w:b w:val="0"/>
            <w:sz w:val="22"/>
            <w:lang w:eastAsia="de-DE"/>
          </w:rPr>
          <w:tab/>
        </w:r>
        <w:r w:rsidRPr="00994CD1">
          <w:rPr>
            <w:rStyle w:val="Hyperlink"/>
          </w:rPr>
          <w:t>??? Analyse der Ist-Situation bei der Beispiel SE</w:t>
        </w:r>
        <w:r>
          <w:rPr>
            <w:webHidden/>
          </w:rPr>
          <w:tab/>
        </w:r>
        <w:r>
          <w:rPr>
            <w:webHidden/>
          </w:rPr>
          <w:fldChar w:fldCharType="begin"/>
        </w:r>
        <w:r>
          <w:rPr>
            <w:webHidden/>
          </w:rPr>
          <w:instrText xml:space="preserve"> PAGEREF _Toc159328533 \h </w:instrText>
        </w:r>
        <w:r>
          <w:rPr>
            <w:webHidden/>
          </w:rPr>
        </w:r>
        <w:r>
          <w:rPr>
            <w:webHidden/>
          </w:rPr>
          <w:fldChar w:fldCharType="separate"/>
        </w:r>
        <w:r w:rsidR="00CD64F7">
          <w:rPr>
            <w:webHidden/>
          </w:rPr>
          <w:t>2</w:t>
        </w:r>
        <w:r>
          <w:rPr>
            <w:webHidden/>
          </w:rPr>
          <w:fldChar w:fldCharType="end"/>
        </w:r>
      </w:hyperlink>
    </w:p>
    <w:p w14:paraId="617D7240" w14:textId="77777777" w:rsidR="00E27B09" w:rsidRDefault="00E27B09">
      <w:pPr>
        <w:pStyle w:val="Verzeichnis1"/>
        <w:rPr>
          <w:rFonts w:asciiTheme="minorHAnsi" w:eastAsiaTheme="minorEastAsia" w:hAnsiTheme="minorHAnsi"/>
          <w:b w:val="0"/>
          <w:sz w:val="22"/>
          <w:lang w:eastAsia="de-DE"/>
        </w:rPr>
      </w:pPr>
      <w:hyperlink w:anchor="_Toc159328534" w:history="1">
        <w:r w:rsidRPr="00994CD1">
          <w:rPr>
            <w:rStyle w:val="Hyperlink"/>
          </w:rPr>
          <w:t>4</w:t>
        </w:r>
        <w:r>
          <w:rPr>
            <w:rFonts w:asciiTheme="minorHAnsi" w:eastAsiaTheme="minorEastAsia" w:hAnsiTheme="minorHAnsi"/>
            <w:b w:val="0"/>
            <w:sz w:val="22"/>
            <w:lang w:eastAsia="de-DE"/>
          </w:rPr>
          <w:tab/>
        </w:r>
        <w:r w:rsidRPr="00994CD1">
          <w:rPr>
            <w:rStyle w:val="Hyperlink"/>
          </w:rPr>
          <w:t>??? Lösungsansatz / Soll-Situation</w:t>
        </w:r>
        <w:r>
          <w:rPr>
            <w:webHidden/>
          </w:rPr>
          <w:tab/>
        </w:r>
        <w:r>
          <w:rPr>
            <w:webHidden/>
          </w:rPr>
          <w:fldChar w:fldCharType="begin"/>
        </w:r>
        <w:r>
          <w:rPr>
            <w:webHidden/>
          </w:rPr>
          <w:instrText xml:space="preserve"> PAGEREF _Toc159328534 \h </w:instrText>
        </w:r>
        <w:r>
          <w:rPr>
            <w:webHidden/>
          </w:rPr>
        </w:r>
        <w:r>
          <w:rPr>
            <w:webHidden/>
          </w:rPr>
          <w:fldChar w:fldCharType="separate"/>
        </w:r>
        <w:r w:rsidR="00CD64F7">
          <w:rPr>
            <w:webHidden/>
          </w:rPr>
          <w:t>2</w:t>
        </w:r>
        <w:r>
          <w:rPr>
            <w:webHidden/>
          </w:rPr>
          <w:fldChar w:fldCharType="end"/>
        </w:r>
      </w:hyperlink>
    </w:p>
    <w:p w14:paraId="2494EAFA" w14:textId="77777777" w:rsidR="00E27B09" w:rsidRDefault="00E27B09">
      <w:pPr>
        <w:pStyle w:val="Verzeichnis2"/>
        <w:rPr>
          <w:rFonts w:asciiTheme="minorHAnsi" w:hAnsiTheme="minorHAnsi"/>
          <w:noProof/>
          <w:sz w:val="22"/>
        </w:rPr>
      </w:pPr>
      <w:hyperlink w:anchor="_Toc159328535" w:history="1">
        <w:r w:rsidRPr="00994CD1">
          <w:rPr>
            <w:rStyle w:val="Hyperlink"/>
            <w:noProof/>
          </w:rPr>
          <w:t>4.1</w:t>
        </w:r>
        <w:r>
          <w:rPr>
            <w:rFonts w:asciiTheme="minorHAnsi" w:hAnsiTheme="minorHAnsi"/>
            <w:noProof/>
            <w:sz w:val="22"/>
          </w:rPr>
          <w:tab/>
        </w:r>
        <w:r w:rsidRPr="00994CD1">
          <w:rPr>
            <w:rStyle w:val="Hyperlink"/>
            <w:noProof/>
          </w:rPr>
          <w:t>Lösungsansatz / Soll-Situation</w:t>
        </w:r>
        <w:r>
          <w:rPr>
            <w:noProof/>
            <w:webHidden/>
          </w:rPr>
          <w:tab/>
        </w:r>
        <w:r>
          <w:rPr>
            <w:noProof/>
            <w:webHidden/>
          </w:rPr>
          <w:fldChar w:fldCharType="begin"/>
        </w:r>
        <w:r>
          <w:rPr>
            <w:noProof/>
            <w:webHidden/>
          </w:rPr>
          <w:instrText xml:space="preserve"> PAGEREF _Toc159328535 \h </w:instrText>
        </w:r>
        <w:r>
          <w:rPr>
            <w:noProof/>
            <w:webHidden/>
          </w:rPr>
        </w:r>
        <w:r>
          <w:rPr>
            <w:noProof/>
            <w:webHidden/>
          </w:rPr>
          <w:fldChar w:fldCharType="separate"/>
        </w:r>
        <w:r w:rsidR="00CD64F7">
          <w:rPr>
            <w:noProof/>
            <w:webHidden/>
          </w:rPr>
          <w:t>2</w:t>
        </w:r>
        <w:r>
          <w:rPr>
            <w:noProof/>
            <w:webHidden/>
          </w:rPr>
          <w:fldChar w:fldCharType="end"/>
        </w:r>
      </w:hyperlink>
    </w:p>
    <w:p w14:paraId="0007379D" w14:textId="77777777" w:rsidR="00E27B09" w:rsidRDefault="00E27B09">
      <w:pPr>
        <w:pStyle w:val="Verzeichnis2"/>
        <w:rPr>
          <w:rFonts w:asciiTheme="minorHAnsi" w:hAnsiTheme="minorHAnsi"/>
          <w:noProof/>
          <w:sz w:val="22"/>
        </w:rPr>
      </w:pPr>
      <w:hyperlink w:anchor="_Toc159328536" w:history="1">
        <w:r w:rsidRPr="00994CD1">
          <w:rPr>
            <w:rStyle w:val="Hyperlink"/>
            <w:noProof/>
          </w:rPr>
          <w:t>4.2</w:t>
        </w:r>
        <w:r>
          <w:rPr>
            <w:rFonts w:asciiTheme="minorHAnsi" w:hAnsiTheme="minorHAnsi"/>
            <w:noProof/>
            <w:sz w:val="22"/>
          </w:rPr>
          <w:tab/>
        </w:r>
        <w:r w:rsidRPr="00994CD1">
          <w:rPr>
            <w:rStyle w:val="Hyperlink"/>
            <w:noProof/>
          </w:rPr>
          <w:t>Kritische Betrachtung</w:t>
        </w:r>
        <w:r>
          <w:rPr>
            <w:noProof/>
            <w:webHidden/>
          </w:rPr>
          <w:tab/>
        </w:r>
        <w:r>
          <w:rPr>
            <w:noProof/>
            <w:webHidden/>
          </w:rPr>
          <w:fldChar w:fldCharType="begin"/>
        </w:r>
        <w:r>
          <w:rPr>
            <w:noProof/>
            <w:webHidden/>
          </w:rPr>
          <w:instrText xml:space="preserve"> PAGEREF _Toc159328536 \h </w:instrText>
        </w:r>
        <w:r>
          <w:rPr>
            <w:noProof/>
            <w:webHidden/>
          </w:rPr>
        </w:r>
        <w:r>
          <w:rPr>
            <w:noProof/>
            <w:webHidden/>
          </w:rPr>
          <w:fldChar w:fldCharType="separate"/>
        </w:r>
        <w:r w:rsidR="00CD64F7">
          <w:rPr>
            <w:noProof/>
            <w:webHidden/>
          </w:rPr>
          <w:t>2</w:t>
        </w:r>
        <w:r>
          <w:rPr>
            <w:noProof/>
            <w:webHidden/>
          </w:rPr>
          <w:fldChar w:fldCharType="end"/>
        </w:r>
      </w:hyperlink>
    </w:p>
    <w:p w14:paraId="2FED3DC1" w14:textId="77777777" w:rsidR="00E27B09" w:rsidRDefault="00E27B09">
      <w:pPr>
        <w:pStyle w:val="Verzeichnis1"/>
        <w:rPr>
          <w:rFonts w:asciiTheme="minorHAnsi" w:eastAsiaTheme="minorEastAsia" w:hAnsiTheme="minorHAnsi"/>
          <w:b w:val="0"/>
          <w:sz w:val="22"/>
          <w:lang w:eastAsia="de-DE"/>
        </w:rPr>
      </w:pPr>
      <w:hyperlink w:anchor="_Toc159328537" w:history="1">
        <w:r w:rsidRPr="00994CD1">
          <w:rPr>
            <w:rStyle w:val="Hyperlink"/>
          </w:rPr>
          <w:t>5</w:t>
        </w:r>
        <w:r>
          <w:rPr>
            <w:rFonts w:asciiTheme="minorHAnsi" w:eastAsiaTheme="minorEastAsia" w:hAnsiTheme="minorHAnsi"/>
            <w:b w:val="0"/>
            <w:sz w:val="22"/>
            <w:lang w:eastAsia="de-DE"/>
          </w:rPr>
          <w:tab/>
        </w:r>
        <w:r w:rsidRPr="00994CD1">
          <w:rPr>
            <w:rStyle w:val="Hyperlink"/>
          </w:rPr>
          <w:t>Schlussbemerkungen</w:t>
        </w:r>
        <w:r>
          <w:rPr>
            <w:webHidden/>
          </w:rPr>
          <w:tab/>
        </w:r>
        <w:r>
          <w:rPr>
            <w:webHidden/>
          </w:rPr>
          <w:fldChar w:fldCharType="begin"/>
        </w:r>
        <w:r>
          <w:rPr>
            <w:webHidden/>
          </w:rPr>
          <w:instrText xml:space="preserve"> PAGEREF _Toc159328537 \h </w:instrText>
        </w:r>
        <w:r>
          <w:rPr>
            <w:webHidden/>
          </w:rPr>
        </w:r>
        <w:r>
          <w:rPr>
            <w:webHidden/>
          </w:rPr>
          <w:fldChar w:fldCharType="separate"/>
        </w:r>
        <w:r w:rsidR="00CD64F7">
          <w:rPr>
            <w:webHidden/>
          </w:rPr>
          <w:t>2</w:t>
        </w:r>
        <w:r>
          <w:rPr>
            <w:webHidden/>
          </w:rPr>
          <w:fldChar w:fldCharType="end"/>
        </w:r>
      </w:hyperlink>
    </w:p>
    <w:p w14:paraId="3B66E60A" w14:textId="77777777" w:rsidR="00E27B09" w:rsidRDefault="00E27B09">
      <w:pPr>
        <w:pStyle w:val="Verzeichnis2"/>
        <w:rPr>
          <w:rFonts w:asciiTheme="minorHAnsi" w:hAnsiTheme="minorHAnsi"/>
          <w:noProof/>
          <w:sz w:val="22"/>
        </w:rPr>
      </w:pPr>
      <w:hyperlink w:anchor="_Toc159328538" w:history="1">
        <w:r w:rsidRPr="00994CD1">
          <w:rPr>
            <w:rStyle w:val="Hyperlink"/>
            <w:noProof/>
          </w:rPr>
          <w:t>5.1</w:t>
        </w:r>
        <w:r>
          <w:rPr>
            <w:rFonts w:asciiTheme="minorHAnsi" w:hAnsiTheme="minorHAnsi"/>
            <w:noProof/>
            <w:sz w:val="22"/>
          </w:rPr>
          <w:tab/>
        </w:r>
        <w:r w:rsidRPr="00994CD1">
          <w:rPr>
            <w:rStyle w:val="Hyperlink"/>
            <w:noProof/>
          </w:rPr>
          <w:t>Übersicht</w:t>
        </w:r>
        <w:r>
          <w:rPr>
            <w:noProof/>
            <w:webHidden/>
          </w:rPr>
          <w:tab/>
        </w:r>
        <w:r>
          <w:rPr>
            <w:noProof/>
            <w:webHidden/>
          </w:rPr>
          <w:fldChar w:fldCharType="begin"/>
        </w:r>
        <w:r>
          <w:rPr>
            <w:noProof/>
            <w:webHidden/>
          </w:rPr>
          <w:instrText xml:space="preserve"> PAGEREF _Toc159328538 \h </w:instrText>
        </w:r>
        <w:r>
          <w:rPr>
            <w:noProof/>
            <w:webHidden/>
          </w:rPr>
        </w:r>
        <w:r>
          <w:rPr>
            <w:noProof/>
            <w:webHidden/>
          </w:rPr>
          <w:fldChar w:fldCharType="separate"/>
        </w:r>
        <w:r w:rsidR="00CD64F7">
          <w:rPr>
            <w:noProof/>
            <w:webHidden/>
          </w:rPr>
          <w:t>2</w:t>
        </w:r>
        <w:r>
          <w:rPr>
            <w:noProof/>
            <w:webHidden/>
          </w:rPr>
          <w:fldChar w:fldCharType="end"/>
        </w:r>
      </w:hyperlink>
    </w:p>
    <w:p w14:paraId="7593D556" w14:textId="77777777" w:rsidR="00E27B09" w:rsidRDefault="00E27B09">
      <w:pPr>
        <w:pStyle w:val="Verzeichnis2"/>
        <w:rPr>
          <w:rFonts w:asciiTheme="minorHAnsi" w:hAnsiTheme="minorHAnsi"/>
          <w:noProof/>
          <w:sz w:val="22"/>
        </w:rPr>
      </w:pPr>
      <w:hyperlink w:anchor="_Toc159328539" w:history="1">
        <w:r w:rsidRPr="00994CD1">
          <w:rPr>
            <w:rStyle w:val="Hyperlink"/>
            <w:noProof/>
          </w:rPr>
          <w:t>5.2</w:t>
        </w:r>
        <w:r>
          <w:rPr>
            <w:rFonts w:asciiTheme="minorHAnsi" w:hAnsiTheme="minorHAnsi"/>
            <w:noProof/>
            <w:sz w:val="22"/>
          </w:rPr>
          <w:tab/>
        </w:r>
        <w:r w:rsidRPr="00994CD1">
          <w:rPr>
            <w:rStyle w:val="Hyperlink"/>
            <w:noProof/>
          </w:rPr>
          <w:t>Zusammenfassung</w:t>
        </w:r>
        <w:r>
          <w:rPr>
            <w:noProof/>
            <w:webHidden/>
          </w:rPr>
          <w:tab/>
        </w:r>
        <w:r>
          <w:rPr>
            <w:noProof/>
            <w:webHidden/>
          </w:rPr>
          <w:fldChar w:fldCharType="begin"/>
        </w:r>
        <w:r>
          <w:rPr>
            <w:noProof/>
            <w:webHidden/>
          </w:rPr>
          <w:instrText xml:space="preserve"> PAGEREF _Toc159328539 \h </w:instrText>
        </w:r>
        <w:r>
          <w:rPr>
            <w:noProof/>
            <w:webHidden/>
          </w:rPr>
        </w:r>
        <w:r>
          <w:rPr>
            <w:noProof/>
            <w:webHidden/>
          </w:rPr>
          <w:fldChar w:fldCharType="separate"/>
        </w:r>
        <w:r w:rsidR="00CD64F7">
          <w:rPr>
            <w:noProof/>
            <w:webHidden/>
          </w:rPr>
          <w:t>2</w:t>
        </w:r>
        <w:r>
          <w:rPr>
            <w:noProof/>
            <w:webHidden/>
          </w:rPr>
          <w:fldChar w:fldCharType="end"/>
        </w:r>
      </w:hyperlink>
    </w:p>
    <w:p w14:paraId="436C3DED" w14:textId="77777777" w:rsidR="00E27B09" w:rsidRDefault="00E27B09">
      <w:pPr>
        <w:pStyle w:val="Verzeichnis2"/>
        <w:rPr>
          <w:rFonts w:asciiTheme="minorHAnsi" w:hAnsiTheme="minorHAnsi"/>
          <w:noProof/>
          <w:sz w:val="22"/>
        </w:rPr>
      </w:pPr>
      <w:hyperlink w:anchor="_Toc159328540" w:history="1">
        <w:r w:rsidRPr="00994CD1">
          <w:rPr>
            <w:rStyle w:val="Hyperlink"/>
            <w:noProof/>
          </w:rPr>
          <w:t>5.3</w:t>
        </w:r>
        <w:r>
          <w:rPr>
            <w:rFonts w:asciiTheme="minorHAnsi" w:hAnsiTheme="minorHAnsi"/>
            <w:noProof/>
            <w:sz w:val="22"/>
          </w:rPr>
          <w:tab/>
        </w:r>
        <w:r w:rsidRPr="00994CD1">
          <w:rPr>
            <w:rStyle w:val="Hyperlink"/>
            <w:noProof/>
          </w:rPr>
          <w:t>Ausblick und Weiterentwicklungsmöglichkeiten</w:t>
        </w:r>
        <w:r>
          <w:rPr>
            <w:noProof/>
            <w:webHidden/>
          </w:rPr>
          <w:tab/>
        </w:r>
        <w:r>
          <w:rPr>
            <w:noProof/>
            <w:webHidden/>
          </w:rPr>
          <w:fldChar w:fldCharType="begin"/>
        </w:r>
        <w:r>
          <w:rPr>
            <w:noProof/>
            <w:webHidden/>
          </w:rPr>
          <w:instrText xml:space="preserve"> PAGEREF _Toc159328540 \h </w:instrText>
        </w:r>
        <w:r>
          <w:rPr>
            <w:noProof/>
            <w:webHidden/>
          </w:rPr>
        </w:r>
        <w:r>
          <w:rPr>
            <w:noProof/>
            <w:webHidden/>
          </w:rPr>
          <w:fldChar w:fldCharType="separate"/>
        </w:r>
        <w:r w:rsidR="00CD64F7">
          <w:rPr>
            <w:noProof/>
            <w:webHidden/>
          </w:rPr>
          <w:t>2</w:t>
        </w:r>
        <w:r>
          <w:rPr>
            <w:noProof/>
            <w:webHidden/>
          </w:rPr>
          <w:fldChar w:fldCharType="end"/>
        </w:r>
      </w:hyperlink>
    </w:p>
    <w:p w14:paraId="2A908657" w14:textId="77777777" w:rsidR="00F42F5F" w:rsidRDefault="008772B2" w:rsidP="00821BF9">
      <w:pPr>
        <w:pStyle w:val="000-Grundlage-Standard"/>
        <w:rPr>
          <w:noProof/>
        </w:rPr>
      </w:pPr>
      <w:r>
        <w:rPr>
          <w:noProof/>
        </w:rPr>
        <w:fldChar w:fldCharType="end"/>
      </w:r>
    </w:p>
    <w:p w14:paraId="057E77E6" w14:textId="77777777" w:rsidR="00821BF9" w:rsidRPr="004F4EFF" w:rsidRDefault="00CA7C58" w:rsidP="00821BF9">
      <w:pPr>
        <w:pStyle w:val="100-Verzeichnis-berschrift-NichtimTextteil"/>
        <w:rPr>
          <w:noProof/>
        </w:rPr>
      </w:pPr>
      <w:r>
        <w:rPr>
          <w:noProof/>
        </w:rPr>
        <w:t>Quellenverzeichnis</w:t>
      </w:r>
      <w:r w:rsidR="00821BF9" w:rsidRPr="004F4EFF">
        <w:rPr>
          <w:noProof/>
        </w:rPr>
        <w:tab/>
      </w:r>
      <w:r w:rsidR="00AA087A">
        <w:rPr>
          <w:noProof/>
        </w:rPr>
        <w:t>I</w:t>
      </w:r>
    </w:p>
    <w:p w14:paraId="5FCA602F" w14:textId="77777777" w:rsidR="00E27B09" w:rsidRDefault="00E27B09" w:rsidP="00821BF9">
      <w:pPr>
        <w:pStyle w:val="100-Verzeichnis-berschrift-NichtimTextteil"/>
        <w:rPr>
          <w:noProof/>
          <w:sz w:val="18"/>
          <w:szCs w:val="18"/>
          <w:highlight w:val="yellow"/>
        </w:rPr>
      </w:pPr>
      <w:r w:rsidRPr="009271E9">
        <w:rPr>
          <w:noProof/>
          <w:sz w:val="18"/>
          <w:szCs w:val="18"/>
          <w:highlight w:val="yellow"/>
        </w:rPr>
        <w:t>(??? D</w:t>
      </w:r>
      <w:r>
        <w:rPr>
          <w:noProof/>
          <w:sz w:val="18"/>
          <w:szCs w:val="18"/>
          <w:highlight w:val="yellow"/>
        </w:rPr>
        <w:t xml:space="preserve">ie folgenden </w:t>
      </w:r>
      <w:r w:rsidRPr="009271E9">
        <w:rPr>
          <w:noProof/>
          <w:sz w:val="18"/>
          <w:szCs w:val="18"/>
          <w:highlight w:val="yellow"/>
        </w:rPr>
        <w:t xml:space="preserve">Gliederungspunkt </w:t>
      </w:r>
      <w:r>
        <w:rPr>
          <w:noProof/>
          <w:sz w:val="18"/>
          <w:szCs w:val="18"/>
          <w:highlight w:val="yellow"/>
        </w:rPr>
        <w:t xml:space="preserve">(Glossar und Index) </w:t>
      </w:r>
      <w:r w:rsidRPr="009271E9">
        <w:rPr>
          <w:noProof/>
          <w:sz w:val="18"/>
          <w:szCs w:val="18"/>
          <w:highlight w:val="yellow"/>
        </w:rPr>
        <w:t>gegebenenfalls löschen.)</w:t>
      </w:r>
    </w:p>
    <w:p w14:paraId="5E9F432E" w14:textId="77777777" w:rsidR="00AF0543" w:rsidRDefault="00AF0543" w:rsidP="00AF0543">
      <w:pPr>
        <w:pStyle w:val="100-Absatz-Standard"/>
        <w:rPr>
          <w:noProof/>
        </w:rPr>
      </w:pPr>
    </w:p>
    <w:p w14:paraId="1EE12B6E" w14:textId="77777777" w:rsidR="006269BF" w:rsidRDefault="006269BF" w:rsidP="00AF0543">
      <w:pPr>
        <w:pStyle w:val="100-Absatz-Standard"/>
        <w:rPr>
          <w:noProof/>
        </w:rPr>
      </w:pPr>
    </w:p>
    <w:p w14:paraId="3F4BEE22" w14:textId="77777777" w:rsidR="006269BF" w:rsidRDefault="006269BF" w:rsidP="00AF0543">
      <w:pPr>
        <w:pStyle w:val="100-Absatz-Standard"/>
        <w:rPr>
          <w:noProof/>
        </w:rPr>
        <w:sectPr w:rsidR="006269BF" w:rsidSect="00A94B78">
          <w:headerReference w:type="even" r:id="rId18"/>
          <w:headerReference w:type="default" r:id="rId19"/>
          <w:headerReference w:type="first" r:id="rId20"/>
          <w:type w:val="oddPage"/>
          <w:pgSz w:w="11906" w:h="16838" w:code="9"/>
          <w:pgMar w:top="1418" w:right="1418" w:bottom="1418" w:left="1418" w:header="709" w:footer="709" w:gutter="0"/>
          <w:pgNumType w:fmt="upperRoman" w:start="1"/>
          <w:cols w:space="708"/>
          <w:docGrid w:linePitch="360"/>
        </w:sectPr>
      </w:pPr>
    </w:p>
    <w:p w14:paraId="5EFB59A7" w14:textId="77777777" w:rsidR="00F42F5F" w:rsidRDefault="00F42F5F" w:rsidP="00F42F5F">
      <w:pPr>
        <w:pStyle w:val="100-berschrift-Ebene1-NichtinVerzeichnis"/>
      </w:pPr>
      <w:r>
        <w:lastRenderedPageBreak/>
        <w:t>Abkürzungsverzeichnis</w:t>
      </w:r>
    </w:p>
    <w:p w14:paraId="6BAB4A8F" w14:textId="77777777" w:rsidR="0081090B" w:rsidRPr="00954305" w:rsidRDefault="0081090B" w:rsidP="0081090B">
      <w:pPr>
        <w:pStyle w:val="100-Absatz-Kommentar-Ebene1"/>
      </w:pPr>
      <w:r>
        <w:t xml:space="preserve">??? Das Abkürzungsverzeichnis wird nicht automatisch erstellt, sondern muss manuell angelegt </w:t>
      </w:r>
      <w:r w:rsidR="006B7000">
        <w:t>werden</w:t>
      </w:r>
      <w:r>
        <w:t>.</w:t>
      </w:r>
    </w:p>
    <w:p w14:paraId="2558498F" w14:textId="77777777" w:rsidR="00F42F5F" w:rsidRPr="008A2BDF" w:rsidRDefault="00E01806" w:rsidP="008A2BDF">
      <w:pPr>
        <w:pStyle w:val="Abbildungsverzeichnis"/>
      </w:pPr>
      <w:r>
        <w:t>Abkürzung 1</w:t>
      </w:r>
      <w:r>
        <w:tab/>
      </w:r>
      <w:r w:rsidR="008A2BDF">
        <w:t>??? Auflösung des Akronyms / der Abkürzung mit gegebenenfalls Unterstreichung der entsprechenden Buchstaben</w:t>
      </w:r>
    </w:p>
    <w:p w14:paraId="470AC54C" w14:textId="77777777" w:rsidR="00E01806" w:rsidRDefault="00E01806" w:rsidP="008A2BDF">
      <w:pPr>
        <w:pStyle w:val="Abbildungsverzeichnis"/>
      </w:pPr>
      <w:r>
        <w:t>Abkürzung 2</w:t>
      </w:r>
      <w:r>
        <w:tab/>
      </w:r>
      <w:r w:rsidR="008A2BDF">
        <w:t>??? Auflösung des Akronyms / der Abkürzung mit gegebenenfalls Unterstreichung der entsprechenden Buchstaben</w:t>
      </w:r>
    </w:p>
    <w:p w14:paraId="033FBFFE" w14:textId="77777777" w:rsidR="00E01806" w:rsidRDefault="00E01806" w:rsidP="008A2BDF">
      <w:pPr>
        <w:pStyle w:val="Abbildungsverzeichnis"/>
      </w:pPr>
      <w:r>
        <w:t>Abkürzung 3</w:t>
      </w:r>
      <w:r>
        <w:tab/>
      </w:r>
      <w:r w:rsidR="008A2BDF">
        <w:t>??? Auflösung des Akronyms / der Abkürzung mit gegebenenfalls Unterstreichung der entsprechenden Buchstaben</w:t>
      </w:r>
    </w:p>
    <w:p w14:paraId="3FB51C69" w14:textId="77777777" w:rsidR="00E01806" w:rsidRDefault="00E01806" w:rsidP="00826451">
      <w:pPr>
        <w:pStyle w:val="000-Grundlage-Standard"/>
      </w:pPr>
    </w:p>
    <w:p w14:paraId="220FB746" w14:textId="77777777" w:rsidR="00F42F5F" w:rsidRDefault="00F42F5F" w:rsidP="00E6695B">
      <w:pPr>
        <w:pStyle w:val="000-Grundlage-Standard"/>
      </w:pPr>
    </w:p>
    <w:p w14:paraId="4FF6BBB7" w14:textId="77777777" w:rsidR="00F42F5F" w:rsidRDefault="00F42F5F" w:rsidP="00E6695B">
      <w:pPr>
        <w:pStyle w:val="000-Grundlage-Standard"/>
        <w:sectPr w:rsidR="00F42F5F" w:rsidSect="00A94B78">
          <w:headerReference w:type="even" r:id="rId21"/>
          <w:headerReference w:type="default" r:id="rId22"/>
          <w:headerReference w:type="first" r:id="rId23"/>
          <w:footerReference w:type="first" r:id="rId24"/>
          <w:type w:val="oddPage"/>
          <w:pgSz w:w="11906" w:h="16838" w:code="9"/>
          <w:pgMar w:top="1418" w:right="1418" w:bottom="1418" w:left="1418" w:header="709" w:footer="709" w:gutter="0"/>
          <w:pgNumType w:fmt="upperRoman"/>
          <w:cols w:space="708"/>
          <w:docGrid w:linePitch="360"/>
        </w:sectPr>
      </w:pPr>
    </w:p>
    <w:p w14:paraId="478C39AA" w14:textId="77777777" w:rsidR="00F42F5F" w:rsidRDefault="00F42F5F" w:rsidP="00F42F5F">
      <w:pPr>
        <w:pStyle w:val="100-berschrift-Ebene1-NichtinVerzeichnis"/>
      </w:pPr>
      <w:r w:rsidRPr="0002372D">
        <w:lastRenderedPageBreak/>
        <w:t>Abbildungsverzeichnis</w:t>
      </w:r>
    </w:p>
    <w:p w14:paraId="698D14F5" w14:textId="77777777" w:rsidR="00537CD2" w:rsidRPr="00954305" w:rsidRDefault="00F84A9F" w:rsidP="00537CD2">
      <w:pPr>
        <w:pStyle w:val="100-Absatz-Kommentar-Ebene1"/>
      </w:pPr>
      <w:r>
        <w:t>??? Das Abbildungsverzeichnis wird</w:t>
      </w:r>
      <w:r w:rsidR="00537CD2">
        <w:t xml:space="preserve"> automatisch erstellt, wenn die entsprechende Formatierung "100 – Abbildung – Unterschrift – Bezeichnung" im Textteil zugewiesen wurde.</w:t>
      </w:r>
    </w:p>
    <w:p w14:paraId="6469F1EA" w14:textId="77777777" w:rsidR="00E27B09" w:rsidRPr="00FC662F" w:rsidRDefault="002744DA">
      <w:pPr>
        <w:pStyle w:val="Abbildungsverzeichnis"/>
        <w:rPr>
          <w:rFonts w:asciiTheme="minorHAnsi" w:eastAsiaTheme="minorEastAsia" w:hAnsiTheme="minorHAnsi"/>
          <w:noProof/>
          <w:sz w:val="22"/>
          <w:lang w:eastAsia="de-DE"/>
        </w:rPr>
      </w:pPr>
      <w:r w:rsidRPr="00453DD1">
        <w:rPr>
          <w:lang w:val="en-US"/>
        </w:rPr>
        <w:fldChar w:fldCharType="begin"/>
      </w:r>
      <w:r w:rsidRPr="00453DD1">
        <w:instrText xml:space="preserve"> TOC \h \z \c "Abbildung" </w:instrText>
      </w:r>
      <w:r w:rsidRPr="00453DD1">
        <w:rPr>
          <w:lang w:val="en-US"/>
        </w:rPr>
        <w:fldChar w:fldCharType="separate"/>
      </w:r>
      <w:hyperlink w:anchor="_Toc159328541" w:history="1">
        <w:r w:rsidR="00E27B09" w:rsidRPr="00FC662F">
          <w:rPr>
            <w:rStyle w:val="Hyperlink"/>
            <w:noProof/>
          </w:rPr>
          <w:t>Abbildung 1</w:t>
        </w:r>
        <w:r w:rsidR="00E27B09" w:rsidRPr="00FC662F">
          <w:rPr>
            <w:rFonts w:asciiTheme="minorHAnsi" w:eastAsiaTheme="minorEastAsia" w:hAnsiTheme="minorHAnsi"/>
            <w:noProof/>
            <w:sz w:val="22"/>
            <w:lang w:eastAsia="de-DE"/>
          </w:rPr>
          <w:tab/>
        </w:r>
        <w:r w:rsidR="00E27B09" w:rsidRPr="00FC662F">
          <w:rPr>
            <w:rStyle w:val="Hyperlink"/>
            <w:noProof/>
          </w:rPr>
          <w:t>??? Bezeichnung der Abbildung</w:t>
        </w:r>
        <w:r w:rsidR="00E27B09" w:rsidRPr="00FC662F">
          <w:rPr>
            <w:noProof/>
            <w:webHidden/>
          </w:rPr>
          <w:tab/>
        </w:r>
        <w:r w:rsidR="00E27B09" w:rsidRPr="00FC662F">
          <w:rPr>
            <w:noProof/>
            <w:webHidden/>
          </w:rPr>
          <w:fldChar w:fldCharType="begin"/>
        </w:r>
        <w:r w:rsidR="00E27B09" w:rsidRPr="00FC662F">
          <w:rPr>
            <w:noProof/>
            <w:webHidden/>
          </w:rPr>
          <w:instrText xml:space="preserve"> PAGEREF _Toc159328541 \h </w:instrText>
        </w:r>
        <w:r w:rsidR="00E27B09" w:rsidRPr="00FC662F">
          <w:rPr>
            <w:noProof/>
            <w:webHidden/>
          </w:rPr>
        </w:r>
        <w:r w:rsidR="00E27B09" w:rsidRPr="00FC662F">
          <w:rPr>
            <w:noProof/>
            <w:webHidden/>
          </w:rPr>
          <w:fldChar w:fldCharType="separate"/>
        </w:r>
        <w:r w:rsidR="00CD64F7">
          <w:rPr>
            <w:noProof/>
            <w:webHidden/>
          </w:rPr>
          <w:t>2</w:t>
        </w:r>
        <w:r w:rsidR="00E27B09" w:rsidRPr="00FC662F">
          <w:rPr>
            <w:noProof/>
            <w:webHidden/>
          </w:rPr>
          <w:fldChar w:fldCharType="end"/>
        </w:r>
      </w:hyperlink>
    </w:p>
    <w:p w14:paraId="4F7281F6" w14:textId="77777777" w:rsidR="00E27B09" w:rsidRDefault="00E27B09">
      <w:pPr>
        <w:pStyle w:val="Abbildungsverzeichnis"/>
        <w:rPr>
          <w:rFonts w:asciiTheme="minorHAnsi" w:eastAsiaTheme="minorEastAsia" w:hAnsiTheme="minorHAnsi"/>
          <w:noProof/>
          <w:sz w:val="22"/>
          <w:lang w:eastAsia="de-DE"/>
        </w:rPr>
      </w:pPr>
      <w:hyperlink w:anchor="_Toc159328542" w:history="1">
        <w:r w:rsidRPr="00FC662F">
          <w:rPr>
            <w:rStyle w:val="Hyperlink"/>
            <w:noProof/>
          </w:rPr>
          <w:t>Abbildung 2</w:t>
        </w:r>
        <w:r w:rsidRPr="00FC662F">
          <w:rPr>
            <w:rFonts w:asciiTheme="minorHAnsi" w:eastAsiaTheme="minorEastAsia" w:hAnsiTheme="minorHAnsi"/>
            <w:noProof/>
            <w:sz w:val="22"/>
            <w:lang w:eastAsia="de-DE"/>
          </w:rPr>
          <w:tab/>
        </w:r>
        <w:r w:rsidRPr="00FC662F">
          <w:rPr>
            <w:rStyle w:val="Hyperlink"/>
            <w:noProof/>
          </w:rPr>
          <w:t>??? Bezeichnung der Abbildung</w:t>
        </w:r>
        <w:r w:rsidRPr="00FC662F">
          <w:rPr>
            <w:noProof/>
            <w:webHidden/>
          </w:rPr>
          <w:tab/>
        </w:r>
        <w:r w:rsidRPr="00FC662F">
          <w:rPr>
            <w:noProof/>
            <w:webHidden/>
          </w:rPr>
          <w:fldChar w:fldCharType="begin"/>
        </w:r>
        <w:r w:rsidRPr="00FC662F">
          <w:rPr>
            <w:noProof/>
            <w:webHidden/>
          </w:rPr>
          <w:instrText xml:space="preserve"> PAGEREF _Toc159328542 \h </w:instrText>
        </w:r>
        <w:r w:rsidRPr="00FC662F">
          <w:rPr>
            <w:noProof/>
            <w:webHidden/>
          </w:rPr>
        </w:r>
        <w:r w:rsidRPr="00FC662F">
          <w:rPr>
            <w:noProof/>
            <w:webHidden/>
          </w:rPr>
          <w:fldChar w:fldCharType="separate"/>
        </w:r>
        <w:r w:rsidR="00CD64F7">
          <w:rPr>
            <w:noProof/>
            <w:webHidden/>
          </w:rPr>
          <w:t>2</w:t>
        </w:r>
        <w:r w:rsidRPr="00FC662F">
          <w:rPr>
            <w:noProof/>
            <w:webHidden/>
          </w:rPr>
          <w:fldChar w:fldCharType="end"/>
        </w:r>
      </w:hyperlink>
    </w:p>
    <w:p w14:paraId="76F0A00B" w14:textId="77777777" w:rsidR="002D783F" w:rsidRDefault="002744DA" w:rsidP="00826451">
      <w:pPr>
        <w:pStyle w:val="000-Grundlage-Standard"/>
        <w:rPr>
          <w:lang w:val="en-US"/>
        </w:rPr>
      </w:pPr>
      <w:r w:rsidRPr="00453DD1">
        <w:rPr>
          <w:lang w:val="en-US"/>
        </w:rPr>
        <w:fldChar w:fldCharType="end"/>
      </w:r>
    </w:p>
    <w:p w14:paraId="0838B27F" w14:textId="77777777" w:rsidR="00F42F5F" w:rsidRPr="0002372D" w:rsidRDefault="00F42F5F" w:rsidP="00E6695B">
      <w:pPr>
        <w:pStyle w:val="000-Grundlage-Standard"/>
      </w:pPr>
    </w:p>
    <w:p w14:paraId="02246637" w14:textId="77777777" w:rsidR="00F42F5F" w:rsidRPr="0002372D" w:rsidRDefault="00F42F5F" w:rsidP="00E6695B">
      <w:pPr>
        <w:pStyle w:val="000-Grundlage-Standard"/>
        <w:sectPr w:rsidR="00F42F5F" w:rsidRPr="0002372D" w:rsidSect="00A94B78">
          <w:headerReference w:type="even" r:id="rId25"/>
          <w:headerReference w:type="default" r:id="rId26"/>
          <w:headerReference w:type="first" r:id="rId27"/>
          <w:footerReference w:type="first" r:id="rId28"/>
          <w:type w:val="oddPage"/>
          <w:pgSz w:w="11906" w:h="16838" w:code="9"/>
          <w:pgMar w:top="1418" w:right="1418" w:bottom="1418" w:left="1418" w:header="709" w:footer="709" w:gutter="0"/>
          <w:pgNumType w:fmt="upperRoman"/>
          <w:cols w:space="708"/>
          <w:docGrid w:linePitch="360"/>
        </w:sectPr>
      </w:pPr>
    </w:p>
    <w:p w14:paraId="497208AC" w14:textId="77777777" w:rsidR="00F42F5F" w:rsidRDefault="00F42F5F" w:rsidP="00F42F5F">
      <w:pPr>
        <w:pStyle w:val="100-berschrift-Ebene1-NichtinVerzeichnis"/>
        <w:rPr>
          <w:lang w:val="en-US"/>
        </w:rPr>
      </w:pPr>
      <w:r w:rsidRPr="00775C54">
        <w:rPr>
          <w:lang w:val="en-US"/>
        </w:rPr>
        <w:lastRenderedPageBreak/>
        <w:t>Tabellenverzeichnis</w:t>
      </w:r>
    </w:p>
    <w:p w14:paraId="36C38D46" w14:textId="77777777" w:rsidR="00537CD2" w:rsidRPr="00954305" w:rsidRDefault="00F84A9F" w:rsidP="00537CD2">
      <w:pPr>
        <w:pStyle w:val="100-Absatz-Kommentar-Ebene1"/>
      </w:pPr>
      <w:r>
        <w:t>??? Das Tabellenverzeichnis w</w:t>
      </w:r>
      <w:r w:rsidR="00537CD2">
        <w:t>ird automatisch erstellt, wenn die entsprechende Formatierung "100 – Tabelle – Unterschrift – Bezeichnung" im Textteil zugewiesen wurde.</w:t>
      </w:r>
    </w:p>
    <w:p w14:paraId="070F784C" w14:textId="77777777" w:rsidR="00E27B09" w:rsidRPr="00FC662F" w:rsidRDefault="0094482F">
      <w:pPr>
        <w:pStyle w:val="Abbildungsverzeichnis"/>
        <w:rPr>
          <w:rFonts w:asciiTheme="minorHAnsi" w:eastAsiaTheme="minorEastAsia" w:hAnsiTheme="minorHAnsi"/>
          <w:noProof/>
          <w:sz w:val="22"/>
          <w:lang w:eastAsia="de-DE"/>
        </w:rPr>
      </w:pPr>
      <w:r w:rsidRPr="00FC662F">
        <w:rPr>
          <w:lang w:val="en-US"/>
        </w:rPr>
        <w:fldChar w:fldCharType="begin"/>
      </w:r>
      <w:r w:rsidRPr="00FC662F">
        <w:rPr>
          <w:lang w:val="en-US"/>
        </w:rPr>
        <w:instrText xml:space="preserve"> TOC \h \z \c "Tabelle" </w:instrText>
      </w:r>
      <w:r w:rsidRPr="00FC662F">
        <w:rPr>
          <w:lang w:val="en-US"/>
        </w:rPr>
        <w:fldChar w:fldCharType="separate"/>
      </w:r>
      <w:hyperlink w:anchor="_Toc159328543" w:history="1">
        <w:r w:rsidR="00E27B09" w:rsidRPr="00FC662F">
          <w:rPr>
            <w:rStyle w:val="Hyperlink"/>
            <w:noProof/>
          </w:rPr>
          <w:t>Tabelle 1</w:t>
        </w:r>
        <w:r w:rsidR="00E27B09" w:rsidRPr="00FC662F">
          <w:rPr>
            <w:rFonts w:asciiTheme="minorHAnsi" w:eastAsiaTheme="minorEastAsia" w:hAnsiTheme="minorHAnsi"/>
            <w:noProof/>
            <w:sz w:val="22"/>
            <w:lang w:eastAsia="de-DE"/>
          </w:rPr>
          <w:tab/>
        </w:r>
        <w:r w:rsidR="00E27B09" w:rsidRPr="00FC662F">
          <w:rPr>
            <w:rStyle w:val="Hyperlink"/>
            <w:noProof/>
          </w:rPr>
          <w:t>??? Bezeichnung der Tabelle</w:t>
        </w:r>
        <w:r w:rsidR="00E27B09" w:rsidRPr="00FC662F">
          <w:rPr>
            <w:noProof/>
            <w:webHidden/>
          </w:rPr>
          <w:tab/>
        </w:r>
        <w:r w:rsidR="00E27B09" w:rsidRPr="00FC662F">
          <w:rPr>
            <w:noProof/>
            <w:webHidden/>
          </w:rPr>
          <w:fldChar w:fldCharType="begin"/>
        </w:r>
        <w:r w:rsidR="00E27B09" w:rsidRPr="00FC662F">
          <w:rPr>
            <w:noProof/>
            <w:webHidden/>
          </w:rPr>
          <w:instrText xml:space="preserve"> PAGEREF _Toc159328543 \h </w:instrText>
        </w:r>
        <w:r w:rsidR="00E27B09" w:rsidRPr="00FC662F">
          <w:rPr>
            <w:noProof/>
            <w:webHidden/>
          </w:rPr>
        </w:r>
        <w:r w:rsidR="00E27B09" w:rsidRPr="00FC662F">
          <w:rPr>
            <w:noProof/>
            <w:webHidden/>
          </w:rPr>
          <w:fldChar w:fldCharType="separate"/>
        </w:r>
        <w:r w:rsidR="00CD64F7">
          <w:rPr>
            <w:noProof/>
            <w:webHidden/>
          </w:rPr>
          <w:t>2</w:t>
        </w:r>
        <w:r w:rsidR="00E27B09" w:rsidRPr="00FC662F">
          <w:rPr>
            <w:noProof/>
            <w:webHidden/>
          </w:rPr>
          <w:fldChar w:fldCharType="end"/>
        </w:r>
      </w:hyperlink>
    </w:p>
    <w:p w14:paraId="7786A21F" w14:textId="77777777" w:rsidR="0053319C" w:rsidRDefault="0094482F" w:rsidP="00E367A4">
      <w:pPr>
        <w:pStyle w:val="100-Absatz-Standard"/>
        <w:rPr>
          <w:lang w:val="en-US"/>
        </w:rPr>
      </w:pPr>
      <w:r w:rsidRPr="00FC662F">
        <w:rPr>
          <w:lang w:val="en-US"/>
        </w:rPr>
        <w:fldChar w:fldCharType="end"/>
      </w:r>
    </w:p>
    <w:p w14:paraId="0306670B" w14:textId="77777777" w:rsidR="00E367A4" w:rsidRDefault="00E367A4" w:rsidP="00E367A4">
      <w:pPr>
        <w:pStyle w:val="100-Absatz-Standard"/>
        <w:rPr>
          <w:lang w:val="en-US"/>
        </w:rPr>
        <w:sectPr w:rsidR="00E367A4" w:rsidSect="00A94B78">
          <w:headerReference w:type="even" r:id="rId29"/>
          <w:headerReference w:type="default" r:id="rId30"/>
          <w:headerReference w:type="first" r:id="rId31"/>
          <w:footerReference w:type="first" r:id="rId32"/>
          <w:type w:val="oddPage"/>
          <w:pgSz w:w="11906" w:h="16838" w:code="9"/>
          <w:pgMar w:top="1418" w:right="1418" w:bottom="1418" w:left="1418" w:header="709" w:footer="709" w:gutter="0"/>
          <w:pgNumType w:fmt="upperRoman"/>
          <w:cols w:space="708"/>
          <w:docGrid w:linePitch="360"/>
        </w:sectPr>
      </w:pPr>
    </w:p>
    <w:p w14:paraId="27ABB424" w14:textId="77777777" w:rsidR="0053319C" w:rsidRPr="00386C4A" w:rsidRDefault="0053319C" w:rsidP="00386C4A">
      <w:pPr>
        <w:pStyle w:val="berschrift1"/>
      </w:pPr>
      <w:bookmarkStart w:id="3" w:name="_Toc159328521"/>
      <w:r w:rsidRPr="00386C4A">
        <w:lastRenderedPageBreak/>
        <w:t>Einleitung</w:t>
      </w:r>
      <w:bookmarkEnd w:id="3"/>
    </w:p>
    <w:p w14:paraId="012A83D4" w14:textId="77777777" w:rsidR="00B9047D" w:rsidRDefault="00B9047D" w:rsidP="00B9047D">
      <w:pPr>
        <w:pStyle w:val="berschrift2"/>
        <w:rPr>
          <w:lang w:val="en-US"/>
        </w:rPr>
      </w:pPr>
      <w:bookmarkStart w:id="4" w:name="_Toc159328522"/>
      <w:proofErr w:type="spellStart"/>
      <w:r>
        <w:rPr>
          <w:lang w:val="en-US"/>
        </w:rPr>
        <w:t>Gegenstand</w:t>
      </w:r>
      <w:proofErr w:type="spellEnd"/>
      <w:r>
        <w:rPr>
          <w:lang w:val="en-US"/>
        </w:rPr>
        <w:t xml:space="preserve"> der Arbeit</w:t>
      </w:r>
      <w:bookmarkEnd w:id="4"/>
    </w:p>
    <w:p w14:paraId="1DD4EBCE" w14:textId="77777777" w:rsidR="00412EEA" w:rsidRPr="00412EEA" w:rsidRDefault="00412EEA" w:rsidP="00412EEA">
      <w:pPr>
        <w:pStyle w:val="000-Grundlage-Standard"/>
        <w:rPr>
          <w:lang w:val="en-US"/>
        </w:rPr>
      </w:pPr>
    </w:p>
    <w:p w14:paraId="57100FB7" w14:textId="77777777" w:rsidR="001973D0" w:rsidRDefault="001973D0" w:rsidP="001973D0">
      <w:pPr>
        <w:pStyle w:val="100-Absatz-Standard-Nach24Pt"/>
      </w:pPr>
    </w:p>
    <w:p w14:paraId="1E37C610" w14:textId="77777777" w:rsidR="00B9047D" w:rsidRPr="00386C4A" w:rsidRDefault="00B9047D" w:rsidP="00386C4A">
      <w:pPr>
        <w:pStyle w:val="berschrift2"/>
      </w:pPr>
      <w:bookmarkStart w:id="5" w:name="_Toc159328523"/>
      <w:r w:rsidRPr="00386C4A">
        <w:lastRenderedPageBreak/>
        <w:t>Zielsetzung</w:t>
      </w:r>
      <w:bookmarkEnd w:id="5"/>
    </w:p>
    <w:p w14:paraId="1A1A7ECE" w14:textId="77777777" w:rsidR="00412EEA" w:rsidRPr="00412EEA" w:rsidRDefault="00412EEA" w:rsidP="00386C4A">
      <w:pPr>
        <w:pStyle w:val="berschrift2"/>
      </w:pPr>
      <w:bookmarkStart w:id="6" w:name="_Toc159328524"/>
      <w:r w:rsidRPr="00412EEA">
        <w:rPr>
          <w:rFonts w:eastAsiaTheme="minorHAnsi" w:cstheme="minorBidi"/>
          <w:b w:val="0"/>
          <w:bCs w:val="0"/>
          <w:sz w:val="24"/>
          <w:szCs w:val="22"/>
        </w:rPr>
        <w:t>Das Ziel dieser Projektarbeit ist die Entwicklung eines benutzerfreundlichen und effizienten Webshops, der den Vertrieb von regionalem Wildfleisch optimiert. Der Webshop soll es den Kunden ermöglichen, eine breite Auswahl an Wildfleischprodukten bequem online zu durchsuchen, auszuwählen und in einen Warenkorb zu legen.</w:t>
      </w:r>
      <w:r w:rsidRPr="00412EEA">
        <w:rPr>
          <w:rFonts w:eastAsiaTheme="minorHAnsi" w:cstheme="minorBidi"/>
          <w:b w:val="0"/>
          <w:bCs w:val="0"/>
          <w:sz w:val="24"/>
          <w:szCs w:val="22"/>
        </w:rPr>
        <w:br/>
      </w:r>
      <w:r w:rsidRPr="00412EEA">
        <w:rPr>
          <w:rFonts w:eastAsiaTheme="minorHAnsi" w:cstheme="minorBidi"/>
          <w:b w:val="0"/>
          <w:bCs w:val="0"/>
          <w:sz w:val="24"/>
          <w:szCs w:val="22"/>
        </w:rPr>
        <w:br/>
        <w:t>Ein zentrales Element des Projekts ist die Implementierung einer Terminvereinbarungsfunktion, die es den Kunden ermöglicht, einen Abholtermin für ihre Bestellungen zu wählen. Darüber hinaus wird eine innovative Sprachsteuerung über Amazon Alexa integriert, um den Bestellprozess noch einfacher und zugänglicher zu gestalten.</w:t>
      </w:r>
      <w:r w:rsidRPr="00412EEA">
        <w:rPr>
          <w:rFonts w:eastAsiaTheme="minorHAnsi" w:cstheme="minorBidi"/>
          <w:b w:val="0"/>
          <w:bCs w:val="0"/>
          <w:sz w:val="24"/>
          <w:szCs w:val="22"/>
        </w:rPr>
        <w:br/>
      </w:r>
      <w:r w:rsidRPr="00412EEA">
        <w:rPr>
          <w:rFonts w:eastAsiaTheme="minorHAnsi" w:cstheme="minorBidi"/>
          <w:b w:val="0"/>
          <w:bCs w:val="0"/>
          <w:sz w:val="24"/>
          <w:szCs w:val="22"/>
        </w:rPr>
        <w:br/>
        <w:t>Die Bezahlung der Produkte erfolgt bei Abholung, was den Kunden eine flexible und sichere Zahlungsmethode bietet.</w:t>
      </w:r>
      <w:r w:rsidRPr="00412EEA">
        <w:rPr>
          <w:rFonts w:eastAsiaTheme="minorHAnsi" w:cstheme="minorBidi"/>
          <w:b w:val="0"/>
          <w:bCs w:val="0"/>
          <w:sz w:val="24"/>
          <w:szCs w:val="22"/>
        </w:rPr>
        <w:br/>
      </w:r>
      <w:r w:rsidRPr="00412EEA">
        <w:rPr>
          <w:rFonts w:eastAsiaTheme="minorHAnsi" w:cstheme="minorBidi"/>
          <w:b w:val="0"/>
          <w:bCs w:val="0"/>
          <w:sz w:val="24"/>
          <w:szCs w:val="22"/>
        </w:rPr>
        <w:br/>
        <w:t>Insgesamt soll der Webshop nicht nur den Vertrieb von regionalem Wildfleisch vereinfachen, sondern auch das Bewusstsein für lokale Produkte stärken und eine nachhaltige Einkaufsalternative bieten. Die Projektarbeit wird sich auf die technische Umsetzung, das Design der Benutzeroberfläche sowie die Integration der Sprachsteuerung konzentrieren, um ein nahtloses und ansprechendes Einkaufserlebnis zu gewährleisten.</w:t>
      </w:r>
    </w:p>
    <w:p w14:paraId="027CDA74" w14:textId="77777777" w:rsidR="00412EEA" w:rsidRPr="00412EEA" w:rsidRDefault="00412EEA" w:rsidP="00386C4A">
      <w:pPr>
        <w:pStyle w:val="berschrift2"/>
      </w:pPr>
    </w:p>
    <w:p w14:paraId="4E0EB5E2" w14:textId="057F5F6F" w:rsidR="00B9047D" w:rsidRPr="00412EEA" w:rsidRDefault="00B9047D" w:rsidP="00386C4A">
      <w:pPr>
        <w:pStyle w:val="berschrift2"/>
      </w:pPr>
      <w:r w:rsidRPr="00412EEA">
        <w:t>Aufbau der Arbeit</w:t>
      </w:r>
      <w:bookmarkEnd w:id="6"/>
    </w:p>
    <w:p w14:paraId="256475F2" w14:textId="77777777" w:rsidR="00B9047D" w:rsidRPr="00412EEA" w:rsidRDefault="00B9047D" w:rsidP="00826451">
      <w:pPr>
        <w:pStyle w:val="000-Grundlage-Standard"/>
      </w:pPr>
    </w:p>
    <w:p w14:paraId="1A0D8C66" w14:textId="77777777" w:rsidR="00AD5135" w:rsidRPr="00954305" w:rsidRDefault="00AD5135" w:rsidP="00AD5135">
      <w:pPr>
        <w:pStyle w:val="100-Absatz-Kommentar-Ebene1"/>
      </w:pPr>
      <w:r>
        <w:t>??? Die nachstehende Formulierung kann nach Absprache mit der wissenschaftlichen Betreuerin/dem wissenschaftlichen Betreuer eingefügt werden.</w:t>
      </w:r>
    </w:p>
    <w:p w14:paraId="14CFE379" w14:textId="77777777" w:rsidR="00AD5135" w:rsidRPr="00AD5135" w:rsidRDefault="00AD5135" w:rsidP="003A057F">
      <w:pPr>
        <w:pStyle w:val="100-Absatz-Hinweis-Links-3cm"/>
      </w:pPr>
      <w:r>
        <w:t>Anmerkung:</w:t>
      </w:r>
      <w:r w:rsidR="008A2BDF">
        <w:tab/>
      </w:r>
      <w:r w:rsidRPr="00AD5135">
        <w:t xml:space="preserve">Aus Gründen einer besseren Lesbarkeit wird in den folgenden Ausführungen an den </w:t>
      </w:r>
      <w:r w:rsidRPr="003A057F">
        <w:t>entsprechenden</w:t>
      </w:r>
      <w:r w:rsidRPr="00AD5135">
        <w:t xml:space="preserve"> Stellen immer nur die männliche Form verwendet (z.B. "Anwen</w:t>
      </w:r>
      <w:r>
        <w:t>der", "Mitarbeiter", "Nutzer").</w:t>
      </w:r>
      <w:r w:rsidR="008A2BDF">
        <w:t xml:space="preserve"> </w:t>
      </w:r>
      <w:r w:rsidRPr="00AD5135">
        <w:t>Gleichwohl sind damit auch weibliche Personen und Menschen des dritten Geschlechts gemeint.</w:t>
      </w:r>
    </w:p>
    <w:p w14:paraId="06565833" w14:textId="77777777" w:rsidR="00AD5135" w:rsidRPr="00AD5135" w:rsidRDefault="00AD5135" w:rsidP="00826451">
      <w:pPr>
        <w:pStyle w:val="000-Grundlage-Standard"/>
      </w:pPr>
    </w:p>
    <w:p w14:paraId="39825BB1" w14:textId="77777777" w:rsidR="00BF6BB2" w:rsidRPr="00AD5135" w:rsidRDefault="00BF6BB2" w:rsidP="00826451">
      <w:pPr>
        <w:pStyle w:val="000-Grundlage-Standard"/>
      </w:pPr>
    </w:p>
    <w:p w14:paraId="590473DC" w14:textId="77777777" w:rsidR="008B5020" w:rsidRPr="00AD5135" w:rsidRDefault="008B5020" w:rsidP="00826451">
      <w:pPr>
        <w:pStyle w:val="000-Grundlage-Standard"/>
      </w:pPr>
    </w:p>
    <w:p w14:paraId="1ADDA19B" w14:textId="77777777" w:rsidR="008B5020" w:rsidRPr="00AD5135" w:rsidRDefault="008B5020" w:rsidP="00E6695B">
      <w:pPr>
        <w:pStyle w:val="000-Grundlage-Standard"/>
        <w:sectPr w:rsidR="008B5020" w:rsidRPr="00AD5135" w:rsidSect="00A94B78">
          <w:headerReference w:type="even" r:id="rId33"/>
          <w:headerReference w:type="default" r:id="rId34"/>
          <w:footerReference w:type="default" r:id="rId35"/>
          <w:headerReference w:type="first" r:id="rId36"/>
          <w:footerReference w:type="first" r:id="rId37"/>
          <w:type w:val="oddPage"/>
          <w:pgSz w:w="11906" w:h="16838" w:code="9"/>
          <w:pgMar w:top="1418" w:right="1418" w:bottom="1418" w:left="1418" w:header="709" w:footer="709" w:gutter="0"/>
          <w:pgNumType w:start="1"/>
          <w:cols w:space="708"/>
          <w:titlePg/>
          <w:docGrid w:linePitch="360"/>
        </w:sectPr>
      </w:pPr>
    </w:p>
    <w:p w14:paraId="438D7340" w14:textId="77777777" w:rsidR="00C42908" w:rsidRDefault="007F61B7" w:rsidP="00D74992">
      <w:pPr>
        <w:pStyle w:val="berschrift1"/>
      </w:pPr>
      <w:bookmarkStart w:id="7" w:name="_Toc159328525"/>
      <w:r>
        <w:lastRenderedPageBreak/>
        <w:t>??? T</w:t>
      </w:r>
      <w:r w:rsidR="00D74992" w:rsidRPr="00D74992">
        <w:t>heoretische Grundlagen</w:t>
      </w:r>
      <w:r w:rsidR="00603B3E">
        <w:t xml:space="preserve"> der </w:t>
      </w:r>
      <w:r w:rsidR="007C2551">
        <w:t>Künstlichen Intelligenz</w:t>
      </w:r>
      <w:bookmarkEnd w:id="7"/>
    </w:p>
    <w:p w14:paraId="248B4414" w14:textId="77777777" w:rsidR="00D74992" w:rsidRDefault="00DA31DD" w:rsidP="006D56FC">
      <w:pPr>
        <w:pStyle w:val="berschrift2"/>
      </w:pPr>
      <w:bookmarkStart w:id="8" w:name="_Toc159328526"/>
      <w:r>
        <w:t>Überschrift Ebene 2</w:t>
      </w:r>
      <w:bookmarkEnd w:id="8"/>
    </w:p>
    <w:p w14:paraId="0DBF8757" w14:textId="77777777" w:rsidR="00D74992" w:rsidRDefault="00DA31DD" w:rsidP="00F16CDF">
      <w:pPr>
        <w:pStyle w:val="berschrift3"/>
      </w:pPr>
      <w:bookmarkStart w:id="9" w:name="_Toc159328527"/>
      <w:r w:rsidRPr="00F16CDF">
        <w:t>Überschrift</w:t>
      </w:r>
      <w:r>
        <w:t xml:space="preserve"> Ebene 3</w:t>
      </w:r>
      <w:bookmarkEnd w:id="9"/>
    </w:p>
    <w:p w14:paraId="07B7C071" w14:textId="77777777" w:rsidR="00AE637E" w:rsidRPr="0037604A" w:rsidRDefault="00AE637E" w:rsidP="0037604A">
      <w:pPr>
        <w:pStyle w:val="berschrift4"/>
      </w:pPr>
      <w:bookmarkStart w:id="10" w:name="_Toc159328528"/>
      <w:r w:rsidRPr="0037604A">
        <w:t>Überschrift Ebene 4</w:t>
      </w:r>
      <w:bookmarkEnd w:id="10"/>
    </w:p>
    <w:p w14:paraId="2F5E6C7E" w14:textId="77777777" w:rsidR="00AE637E" w:rsidRDefault="00AE637E" w:rsidP="0037604A">
      <w:pPr>
        <w:pStyle w:val="berschrift5"/>
      </w:pPr>
      <w:bookmarkStart w:id="11" w:name="_Toc159328529"/>
      <w:r w:rsidRPr="0037604A">
        <w:t>Überschrift</w:t>
      </w:r>
      <w:r>
        <w:t xml:space="preserve"> Ebene 5</w:t>
      </w:r>
      <w:bookmarkEnd w:id="11"/>
    </w:p>
    <w:p w14:paraId="5474F583" w14:textId="77777777" w:rsidR="00AE637E" w:rsidRPr="00AE637E" w:rsidRDefault="00AE637E" w:rsidP="00D14AC7">
      <w:pPr>
        <w:pStyle w:val="berschrift6"/>
      </w:pPr>
      <w:bookmarkStart w:id="12" w:name="_Toc159328530"/>
      <w:r>
        <w:t>Überschrift Ebene 6</w:t>
      </w:r>
      <w:bookmarkEnd w:id="12"/>
    </w:p>
    <w:p w14:paraId="25FB9754" w14:textId="77777777" w:rsidR="00380B9F" w:rsidRDefault="00380B9F" w:rsidP="00380B9F">
      <w:pPr>
        <w:pStyle w:val="berschrift3"/>
      </w:pPr>
      <w:bookmarkStart w:id="13" w:name="_Toc159328531"/>
      <w:r w:rsidRPr="00F16CDF">
        <w:t>Überschrift</w:t>
      </w:r>
      <w:r>
        <w:t xml:space="preserve"> Ebene 3</w:t>
      </w:r>
      <w:bookmarkEnd w:id="13"/>
    </w:p>
    <w:p w14:paraId="3FE94B35" w14:textId="77777777" w:rsidR="00380B9F" w:rsidRPr="0037604A" w:rsidRDefault="00380B9F" w:rsidP="00380B9F">
      <w:pPr>
        <w:pStyle w:val="berschrift4"/>
      </w:pPr>
      <w:bookmarkStart w:id="14" w:name="_Toc159328532"/>
      <w:r w:rsidRPr="0037604A">
        <w:t>Überschrift Ebene 4</w:t>
      </w:r>
      <w:bookmarkEnd w:id="14"/>
    </w:p>
    <w:p w14:paraId="51C746F0" w14:textId="77777777" w:rsidR="00020062" w:rsidRDefault="00020062" w:rsidP="006058CB">
      <w:pPr>
        <w:pStyle w:val="100-Absatz-Standard-Vor12Pt"/>
      </w:pPr>
    </w:p>
    <w:p w14:paraId="64F934FC" w14:textId="77777777" w:rsidR="006058CB" w:rsidRDefault="006058CB" w:rsidP="00E6695B">
      <w:pPr>
        <w:pStyle w:val="000-Grundlage-Standard"/>
      </w:pPr>
    </w:p>
    <w:p w14:paraId="4772928B" w14:textId="77777777" w:rsidR="006B0FBC" w:rsidRDefault="006B0FBC" w:rsidP="00E6695B">
      <w:pPr>
        <w:pStyle w:val="000-Grundlage-Standard"/>
        <w:sectPr w:rsidR="006B0FBC" w:rsidSect="00A94B78">
          <w:headerReference w:type="even" r:id="rId38"/>
          <w:headerReference w:type="default" r:id="rId39"/>
          <w:headerReference w:type="first" r:id="rId40"/>
          <w:footerReference w:type="first" r:id="rId41"/>
          <w:type w:val="oddPage"/>
          <w:pgSz w:w="11906" w:h="16838" w:code="9"/>
          <w:pgMar w:top="1418" w:right="1418" w:bottom="1418" w:left="1418" w:header="709" w:footer="709" w:gutter="0"/>
          <w:cols w:space="708"/>
          <w:titlePg/>
          <w:docGrid w:linePitch="360"/>
        </w:sectPr>
      </w:pPr>
    </w:p>
    <w:p w14:paraId="71264B3B" w14:textId="77777777" w:rsidR="00944504" w:rsidRDefault="00944504" w:rsidP="00944504">
      <w:pPr>
        <w:pStyle w:val="000-Grundlage-Standard"/>
        <w:sectPr w:rsidR="00944504" w:rsidSect="00A94B78">
          <w:headerReference w:type="even" r:id="rId42"/>
          <w:footerReference w:type="even" r:id="rId43"/>
          <w:headerReference w:type="first" r:id="rId44"/>
          <w:footerReference w:type="first" r:id="rId45"/>
          <w:type w:val="oddPage"/>
          <w:pgSz w:w="11906" w:h="16838" w:code="9"/>
          <w:pgMar w:top="1418" w:right="1418" w:bottom="1418" w:left="1418" w:header="709" w:footer="709" w:gutter="0"/>
          <w:cols w:space="708"/>
          <w:titlePg/>
          <w:docGrid w:linePitch="360"/>
        </w:sectPr>
      </w:pPr>
    </w:p>
    <w:p w14:paraId="1E6F8231" w14:textId="77777777" w:rsidR="00947CD7" w:rsidRDefault="00CA7C58" w:rsidP="00947CD7">
      <w:pPr>
        <w:pStyle w:val="100-berschrift-Ebene1-ImVerzeichnis"/>
      </w:pPr>
      <w:r>
        <w:lastRenderedPageBreak/>
        <w:t>Quellenverzeichnis</w:t>
      </w:r>
    </w:p>
    <w:p w14:paraId="36E24235" w14:textId="77777777" w:rsidR="00947CD7" w:rsidRDefault="00C0729D" w:rsidP="00C0729D">
      <w:pPr>
        <w:pStyle w:val="100-Absatz-Kommentar-Ebene1"/>
      </w:pPr>
      <w:r>
        <w:t xml:space="preserve">??? </w:t>
      </w:r>
      <w:r w:rsidRPr="00C0729D">
        <w:t xml:space="preserve">Das </w:t>
      </w:r>
      <w:r w:rsidR="00CA7C58">
        <w:t>Quellenverzeichnis</w:t>
      </w:r>
      <w:r w:rsidRPr="00C0729D">
        <w:t xml:space="preserve"> muss entweder manue</w:t>
      </w:r>
      <w:r>
        <w:t>l</w:t>
      </w:r>
      <w:r w:rsidRPr="00C0729D">
        <w:t>l oder (besser) mit Hilfe der Software-Lösung</w:t>
      </w:r>
      <w:r>
        <w:t xml:space="preserve"> "Citavi" erstellt werden.</w:t>
      </w:r>
    </w:p>
    <w:p w14:paraId="2112ABC5" w14:textId="77777777" w:rsidR="00A952DB" w:rsidRPr="00A952DB" w:rsidRDefault="00A952DB" w:rsidP="00A952DB">
      <w:pPr>
        <w:pStyle w:val="000-Grundlage-Standard"/>
      </w:pPr>
    </w:p>
    <w:p w14:paraId="6454671A" w14:textId="77777777" w:rsidR="00C0729D" w:rsidRDefault="00EC5ECA" w:rsidP="00A952DB">
      <w:pPr>
        <w:pStyle w:val="100-Quellenverzeichnis-Referenz-Kurz"/>
      </w:pPr>
      <w:r>
        <w:t xml:space="preserve">100 – </w:t>
      </w:r>
      <w:r w:rsidR="00CA7C58">
        <w:t>Quellenverzeichnis</w:t>
      </w:r>
      <w:r>
        <w:t xml:space="preserve"> – Referenz - Kurz</w:t>
      </w:r>
    </w:p>
    <w:p w14:paraId="150435AD" w14:textId="77777777" w:rsidR="00A952DB" w:rsidRDefault="00EC5ECA" w:rsidP="00A952DB">
      <w:pPr>
        <w:pStyle w:val="100-Quellenverzeichnis-Referenz-Lang"/>
      </w:pPr>
      <w:r>
        <w:t xml:space="preserve">100 – </w:t>
      </w:r>
      <w:r w:rsidR="00CA7C58">
        <w:t>Quellenverzeichnis</w:t>
      </w:r>
      <w:r>
        <w:t xml:space="preserve"> – Referenz - Lang</w:t>
      </w:r>
    </w:p>
    <w:p w14:paraId="5D8BF088" w14:textId="77777777" w:rsidR="00EC5ECA" w:rsidRDefault="00EC5ECA" w:rsidP="00EC5ECA">
      <w:pPr>
        <w:pStyle w:val="100-Quellenverzeichnis-Referenz-Kurz"/>
      </w:pPr>
      <w:r>
        <w:t xml:space="preserve">100 – </w:t>
      </w:r>
      <w:r w:rsidR="00CA7C58">
        <w:t>Quellenverzeichnis</w:t>
      </w:r>
      <w:r>
        <w:t xml:space="preserve"> – Referenz - Kurz</w:t>
      </w:r>
    </w:p>
    <w:p w14:paraId="5C978492" w14:textId="77777777" w:rsidR="00EC5ECA" w:rsidRDefault="00EC5ECA" w:rsidP="00EC5ECA">
      <w:pPr>
        <w:pStyle w:val="100-Quellenverzeichnis-Referenz-Lang"/>
      </w:pPr>
      <w:r>
        <w:t>100 – Lite</w:t>
      </w:r>
      <w:r w:rsidR="001C00D9">
        <w:t>r</w:t>
      </w:r>
      <w:r>
        <w:t>arturverzeichnis – Referenz - Lang</w:t>
      </w:r>
    </w:p>
    <w:p w14:paraId="3BC5B5D9" w14:textId="77777777" w:rsidR="006C4B5D" w:rsidRPr="00A952DB" w:rsidRDefault="006C4B5D" w:rsidP="006C4B5D">
      <w:pPr>
        <w:pStyle w:val="000-Grundlage-Standard"/>
      </w:pPr>
    </w:p>
    <w:p w14:paraId="2ADE1362" w14:textId="77777777" w:rsidR="006C4B5D" w:rsidRDefault="006C4B5D" w:rsidP="006C4B5D">
      <w:pPr>
        <w:pStyle w:val="100-Absatz-Kommentar-Ebene1"/>
      </w:pPr>
      <w:r>
        <w:t>??? Diesen Abschnitt gegebenenfalls löschen.</w:t>
      </w:r>
    </w:p>
    <w:p w14:paraId="249A705E" w14:textId="77777777" w:rsidR="00947CD7" w:rsidRDefault="006C4B5D" w:rsidP="006C4B5D">
      <w:pPr>
        <w:pStyle w:val="100-Absatz-Standard-Fett"/>
      </w:pPr>
      <w:r>
        <w:t>Mündliche Auskünfte/Informationen</w:t>
      </w:r>
    </w:p>
    <w:p w14:paraId="53D590DA" w14:textId="77777777" w:rsidR="006C4B5D" w:rsidRDefault="006C4B5D" w:rsidP="00947CD7">
      <w:pPr>
        <w:pStyle w:val="000-Grundlage-Standard"/>
      </w:pPr>
    </w:p>
    <w:p w14:paraId="4322D8B5" w14:textId="77777777" w:rsidR="00A952DB" w:rsidRDefault="00A952DB" w:rsidP="00947CD7">
      <w:pPr>
        <w:pStyle w:val="000-Grundlage-Standard"/>
      </w:pPr>
    </w:p>
    <w:p w14:paraId="2AE0659B" w14:textId="77777777" w:rsidR="00947CD7" w:rsidRDefault="00947CD7" w:rsidP="00947CD7">
      <w:pPr>
        <w:pStyle w:val="000-Grundlage-Standard"/>
        <w:sectPr w:rsidR="00947CD7" w:rsidSect="00A94B78">
          <w:headerReference w:type="even" r:id="rId46"/>
          <w:headerReference w:type="default" r:id="rId47"/>
          <w:footerReference w:type="even" r:id="rId48"/>
          <w:headerReference w:type="first" r:id="rId49"/>
          <w:type w:val="oddPage"/>
          <w:pgSz w:w="11906" w:h="16838" w:code="9"/>
          <w:pgMar w:top="1418" w:right="1418" w:bottom="1418" w:left="1418" w:header="709" w:footer="709" w:gutter="0"/>
          <w:pgNumType w:fmt="upperRoman" w:start="1"/>
          <w:cols w:space="708"/>
          <w:docGrid w:linePitch="360"/>
        </w:sectPr>
      </w:pPr>
    </w:p>
    <w:p w14:paraId="16B54C52" w14:textId="77777777" w:rsidR="001C3072" w:rsidRDefault="001C3072" w:rsidP="00D019AD">
      <w:pPr>
        <w:pStyle w:val="100-Anhang-Deckblatt"/>
        <w:spacing w:before="1920" w:after="480"/>
        <w:jc w:val="left"/>
      </w:pPr>
      <w:r>
        <w:lastRenderedPageBreak/>
        <w:t>Anhang</w:t>
      </w:r>
    </w:p>
    <w:p w14:paraId="443D9897" w14:textId="77777777" w:rsidR="001C3072" w:rsidRDefault="001C3072" w:rsidP="001C3072">
      <w:pPr>
        <w:pStyle w:val="100-Absatz-Kommentar-Ebene1"/>
      </w:pPr>
      <w:r>
        <w:t xml:space="preserve">??? Wenn diese Vorlage für die </w:t>
      </w:r>
      <w:r w:rsidRPr="005A4F83">
        <w:rPr>
          <w:b/>
        </w:rPr>
        <w:t>Erstellung der eigentlichen Arbeit</w:t>
      </w:r>
      <w:r>
        <w:t xml:space="preserve"> verwendet wird, muss diese Seite gelöscht werden.</w:t>
      </w:r>
    </w:p>
    <w:p w14:paraId="0A13B88B" w14:textId="77777777" w:rsidR="001C3072" w:rsidRDefault="001C3072" w:rsidP="001C3072">
      <w:pPr>
        <w:pStyle w:val="000-Grundlage-Standard"/>
      </w:pPr>
    </w:p>
    <w:p w14:paraId="319B5E40" w14:textId="77777777" w:rsidR="001C3072" w:rsidRPr="0025488E" w:rsidRDefault="001C3072" w:rsidP="001C3072">
      <w:pPr>
        <w:pStyle w:val="100-Absatz-Kommentar-Ebene1"/>
      </w:pPr>
      <w:r>
        <w:t xml:space="preserve">??? Wenn diese Vorlage für die </w:t>
      </w:r>
      <w:r w:rsidRPr="005A4F83">
        <w:rPr>
          <w:b/>
        </w:rPr>
        <w:t>Erstellung des Anhangs</w:t>
      </w:r>
      <w:r>
        <w:t xml:space="preserve"> verwendet wird, müssen die Abschnitte/Seiten "Deck-/Titelblatt", "Sperrvermerk", "Rechtlicher Hinweis", "Vorwort/Danksagung", "Zusammenfassung", "Abstract", Quellenverzeichnis", "Glossar", "Index", "Ehrenwörtliche Erklärung", "Freigabevermerk" und "Datenträger" auf jeden Fall gelöscht werden.</w:t>
      </w:r>
    </w:p>
    <w:p w14:paraId="307B881B" w14:textId="77777777" w:rsidR="001C3072" w:rsidRDefault="001C3072" w:rsidP="001C3072">
      <w:pPr>
        <w:spacing w:after="200" w:line="276" w:lineRule="auto"/>
        <w:jc w:val="left"/>
      </w:pPr>
    </w:p>
    <w:p w14:paraId="0E2138E5" w14:textId="77777777" w:rsidR="00350C7B" w:rsidRDefault="00350C7B" w:rsidP="001C3072">
      <w:pPr>
        <w:pStyle w:val="100-Anhang-Deckblatt"/>
        <w:jc w:val="both"/>
      </w:pPr>
    </w:p>
    <w:sectPr w:rsidR="00350C7B" w:rsidSect="00A94B78">
      <w:headerReference w:type="default" r:id="rId50"/>
      <w:headerReference w:type="first" r:id="rId51"/>
      <w:footerReference w:type="first" r:id="rId52"/>
      <w:type w:val="oddPage"/>
      <w:pgSz w:w="11906" w:h="16838" w:code="9"/>
      <w:pgMar w:top="1418" w:right="1418" w:bottom="1418" w:left="1418" w:header="709" w:footer="709"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0561C" w14:textId="77777777" w:rsidR="00982D4D" w:rsidRDefault="00982D4D" w:rsidP="00A03AD1">
      <w:pPr>
        <w:spacing w:line="240" w:lineRule="auto"/>
      </w:pPr>
      <w:r>
        <w:separator/>
      </w:r>
    </w:p>
    <w:p w14:paraId="06D442F9" w14:textId="77777777" w:rsidR="00982D4D" w:rsidRDefault="00982D4D"/>
    <w:p w14:paraId="1819F2EC" w14:textId="77777777" w:rsidR="00982D4D" w:rsidRDefault="00982D4D"/>
    <w:p w14:paraId="3688FE82" w14:textId="77777777" w:rsidR="00982D4D" w:rsidRDefault="00982D4D"/>
  </w:endnote>
  <w:endnote w:type="continuationSeparator" w:id="0">
    <w:p w14:paraId="383CDB76" w14:textId="77777777" w:rsidR="00982D4D" w:rsidRDefault="00982D4D" w:rsidP="00A03AD1">
      <w:pPr>
        <w:spacing w:line="240" w:lineRule="auto"/>
      </w:pPr>
      <w:r>
        <w:continuationSeparator/>
      </w:r>
    </w:p>
    <w:p w14:paraId="11BC1C94" w14:textId="77777777" w:rsidR="00982D4D" w:rsidRDefault="00982D4D"/>
    <w:p w14:paraId="78A12404" w14:textId="77777777" w:rsidR="00982D4D" w:rsidRDefault="00982D4D"/>
    <w:p w14:paraId="58EFADE1" w14:textId="77777777" w:rsidR="00982D4D" w:rsidRDefault="00982D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52370" w14:textId="465D490B" w:rsidR="00C621F7" w:rsidRPr="00C621F7" w:rsidRDefault="00AB7C76" w:rsidP="00C621F7">
    <w:pPr>
      <w:pStyle w:val="100-Kopf-undFuzeile-000-Grundlage"/>
      <w:rPr>
        <w:noProof/>
        <w:shd w:val="clear" w:color="auto" w:fill="FFFF00"/>
      </w:rPr>
    </w:pPr>
    <w:fldSimple w:instr=" AUTHOR   \* MERGEFORMAT ">
      <w:r>
        <w:rPr>
          <w:noProof/>
        </w:rPr>
        <w:t>WJN Computer</w:t>
      </w:r>
    </w:fldSimple>
    <w:r w:rsidR="00CC7E7D" w:rsidRPr="008D33AD">
      <w:rPr>
        <w:noProof/>
        <w:shd w:val="clear" w:color="auto" w:fill="FFFF00"/>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B6C1D" w14:textId="77777777" w:rsidR="00CC7E7D" w:rsidRPr="004D6D15" w:rsidRDefault="00AB7C76" w:rsidP="004D6D15">
    <w:pPr>
      <w:pStyle w:val="100-Kopf-undFuzeile-000-Grundlage"/>
    </w:pPr>
    <w:fldSimple w:instr=" AUTHOR   \* MERGEFORMAT ">
      <w:r>
        <w:rPr>
          <w:noProof/>
        </w:rPr>
        <w:t>WJN Computer</w:t>
      </w:r>
    </w:fldSimple>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F2E0E" w14:textId="77777777" w:rsidR="00CC7E7D" w:rsidRDefault="00AB7C76" w:rsidP="00A81F47">
    <w:pPr>
      <w:pStyle w:val="100-Kopf-undFuzeile-000-Grundlage"/>
    </w:pPr>
    <w:fldSimple w:instr=" AUTHOR   \* MERGEFORMAT ">
      <w:r>
        <w:rPr>
          <w:noProof/>
        </w:rPr>
        <w:t>WJN Computer</w:t>
      </w:r>
    </w:fldSimple>
    <w:r w:rsidR="00CC7E7D" w:rsidRPr="008D33AD">
      <w:rPr>
        <w:noProof/>
        <w:shd w:val="clear" w:color="auto" w:fill="FFFF00"/>
      </w:rPr>
      <w:t xml:space="preserve"> ??? Dieses Feld nur bei </w:t>
    </w:r>
    <w:r w:rsidR="00CC7E7D">
      <w:rPr>
        <w:noProof/>
        <w:shd w:val="clear" w:color="auto" w:fill="FFFF00"/>
      </w:rPr>
      <w:t>Seminar-, Studien- und Projektarbeiten stehen</w:t>
    </w:r>
    <w:r w:rsidR="00CC7E7D" w:rsidRPr="008D33AD">
      <w:rPr>
        <w:noProof/>
        <w:shd w:val="clear" w:color="auto" w:fill="FFFF00"/>
      </w:rPr>
      <w:t xml:space="preserve"> lassen.</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FB523" w14:textId="77777777" w:rsidR="00CC7E7D" w:rsidRPr="004D6D15" w:rsidRDefault="00AB7C76" w:rsidP="004D6D15">
    <w:pPr>
      <w:pStyle w:val="100-Kopf-undFuzeile-000-Grundlage"/>
    </w:pPr>
    <w:fldSimple w:instr=" AUTHOR   \* MERGEFORMAT ">
      <w:r>
        <w:rPr>
          <w:noProof/>
        </w:rPr>
        <w:t>WJN Computer</w:t>
      </w:r>
    </w:fldSimple>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0BA60" w14:textId="77777777" w:rsidR="00CC7E7D" w:rsidRDefault="00AB7C76" w:rsidP="00A81F47">
    <w:pPr>
      <w:pStyle w:val="100-Kopf-undFuzeile-000-Grundlage"/>
    </w:pPr>
    <w:fldSimple w:instr=" AUTHOR   \* MERGEFORMAT ">
      <w:r>
        <w:rPr>
          <w:noProof/>
        </w:rPr>
        <w:t>WJN Computer</w:t>
      </w:r>
    </w:fldSimple>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1245A" w14:textId="77777777" w:rsidR="00CC7E7D" w:rsidRPr="004D6D15" w:rsidRDefault="00AB7C76" w:rsidP="004D6D15">
    <w:pPr>
      <w:pStyle w:val="100-Kopf-undFuzeile-000-Grundlage"/>
    </w:pPr>
    <w:fldSimple w:instr=" AUTHOR   \* MERGEFORMAT ">
      <w:r>
        <w:rPr>
          <w:noProof/>
        </w:rPr>
        <w:t>WJN Computer</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47FD7" w14:textId="1153B756" w:rsidR="00CC7E7D" w:rsidRDefault="00331759" w:rsidP="00331759">
    <w:pPr>
      <w:pStyle w:val="100-Kopf-undFuzeile-000-Grundlage"/>
      <w:jc w:val="center"/>
    </w:pPr>
    <w:r>
      <w:t>Wilde Wurst Waren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71018" w14:textId="77777777" w:rsidR="00CC7E7D" w:rsidRDefault="00AB7C76" w:rsidP="00A81F47">
    <w:pPr>
      <w:pStyle w:val="100-Kopf-undFuzeile-000-Grundlage"/>
    </w:pPr>
    <w:fldSimple w:instr=" AUTHOR   \* MERGEFORMAT ">
      <w:r>
        <w:rPr>
          <w:noProof/>
        </w:rPr>
        <w:t>WJN Computer</w:t>
      </w:r>
    </w:fldSimple>
    <w:r w:rsidR="00CC7E7D" w:rsidRPr="008D33AD">
      <w:rPr>
        <w:noProof/>
        <w:shd w:val="clear" w:color="auto" w:fill="FFFF00"/>
      </w:rPr>
      <w:t xml:space="preserve"> ??? Dieses Feld nur bei </w:t>
    </w:r>
    <w:r w:rsidR="00CC7E7D">
      <w:rPr>
        <w:noProof/>
        <w:shd w:val="clear" w:color="auto" w:fill="FFFF00"/>
      </w:rPr>
      <w:t>Seminar-, Studien- und Projektarbeiten stehen</w:t>
    </w:r>
    <w:r w:rsidR="00CC7E7D" w:rsidRPr="008D33AD">
      <w:rPr>
        <w:noProof/>
        <w:shd w:val="clear" w:color="auto" w:fill="FFFF00"/>
      </w:rPr>
      <w:t xml:space="preserve"> lassen.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83526" w14:textId="77777777" w:rsidR="00CC7E7D" w:rsidRPr="004D6D15" w:rsidRDefault="00CC7E7D" w:rsidP="004D6D15">
    <w:pPr>
      <w:pStyle w:val="100-Kopf-undFuzeile-000-Grundl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591DF" w14:textId="77777777" w:rsidR="00CC7E7D" w:rsidRPr="004D6D15" w:rsidRDefault="00AB7C76" w:rsidP="004D6D15">
    <w:pPr>
      <w:pStyle w:val="100-Kopf-undFuzeile-000-Grundlage"/>
    </w:pPr>
    <w:fldSimple w:instr=" AUTHOR   \* MERGEFORMAT ">
      <w:r>
        <w:rPr>
          <w:noProof/>
        </w:rPr>
        <w:t>WJN Computer</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F3B38" w14:textId="77777777" w:rsidR="00CC7E7D" w:rsidRPr="004D6D15" w:rsidRDefault="00AB7C76" w:rsidP="004D6D15">
    <w:pPr>
      <w:pStyle w:val="100-Kopf-undFuzeile-000-Grundlage"/>
    </w:pPr>
    <w:fldSimple w:instr=" AUTHOR   \* MERGEFORMAT ">
      <w:r>
        <w:rPr>
          <w:noProof/>
        </w:rPr>
        <w:t>WJN Computer</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5CB43" w14:textId="77777777" w:rsidR="00CC7E7D" w:rsidRPr="004D6D15" w:rsidRDefault="00AB7C76" w:rsidP="004D6D15">
    <w:pPr>
      <w:pStyle w:val="100-Kopf-undFuzeile-000-Grundlage"/>
    </w:pPr>
    <w:fldSimple w:instr=" AUTHOR   \* MERGEFORMAT ">
      <w:r>
        <w:rPr>
          <w:noProof/>
        </w:rPr>
        <w:t>WJN Computer</w:t>
      </w:r>
    </w:fldSimple>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C3CB0" w14:textId="77777777" w:rsidR="00CC7E7D" w:rsidRDefault="00AB7C76" w:rsidP="00A81F47">
    <w:pPr>
      <w:pStyle w:val="100-Kopf-undFuzeile-000-Grundlage"/>
    </w:pPr>
    <w:fldSimple w:instr=" AUTHOR   \* MERGEFORMAT ">
      <w:r>
        <w:rPr>
          <w:noProof/>
        </w:rPr>
        <w:t>WJN Computer</w:t>
      </w:r>
    </w:fldSimple>
    <w:r w:rsidR="00CC7E7D" w:rsidRPr="008D33AD">
      <w:rPr>
        <w:noProof/>
        <w:shd w:val="clear" w:color="auto" w:fill="FFFF00"/>
      </w:rPr>
      <w:t xml:space="preserve"> ??? Dieses Feld nur bei </w:t>
    </w:r>
    <w:r w:rsidR="00CC7E7D">
      <w:rPr>
        <w:noProof/>
        <w:shd w:val="clear" w:color="auto" w:fill="FFFF00"/>
      </w:rPr>
      <w:t>Seminar-, Studien- und Projektarbeiten stehen</w:t>
    </w:r>
    <w:r w:rsidR="00CC7E7D" w:rsidRPr="008D33AD">
      <w:rPr>
        <w:noProof/>
        <w:shd w:val="clear" w:color="auto" w:fill="FFFF00"/>
      </w:rPr>
      <w:t xml:space="preserve"> lassen.</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81AF6" w14:textId="77777777" w:rsidR="00CC7E7D" w:rsidRPr="004D6D15" w:rsidRDefault="00AB7C76" w:rsidP="004D6D15">
    <w:pPr>
      <w:pStyle w:val="100-Kopf-undFuzeile-000-Grundlage"/>
    </w:pPr>
    <w:fldSimple w:instr=" AUTHOR   \* MERGEFORMAT ">
      <w:r>
        <w:rPr>
          <w:noProof/>
        </w:rPr>
        <w:t>WJN Computer</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362C8" w14:textId="77777777" w:rsidR="00982D4D" w:rsidRDefault="00982D4D" w:rsidP="00A03AD1">
      <w:pPr>
        <w:spacing w:line="240" w:lineRule="auto"/>
      </w:pPr>
      <w:r>
        <w:separator/>
      </w:r>
    </w:p>
  </w:footnote>
  <w:footnote w:type="continuationSeparator" w:id="0">
    <w:p w14:paraId="036AA6D4" w14:textId="77777777" w:rsidR="00982D4D" w:rsidRDefault="00982D4D" w:rsidP="00A03AD1">
      <w:pPr>
        <w:spacing w:line="240" w:lineRule="auto"/>
      </w:pPr>
      <w:r>
        <w:continuationSeparator/>
      </w:r>
    </w:p>
    <w:p w14:paraId="2D8EBB07" w14:textId="77777777" w:rsidR="00982D4D" w:rsidRDefault="00982D4D"/>
    <w:p w14:paraId="57A9D53B" w14:textId="77777777" w:rsidR="00982D4D" w:rsidRDefault="00982D4D"/>
    <w:p w14:paraId="29662289" w14:textId="77777777" w:rsidR="00982D4D" w:rsidRDefault="00982D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8A92B" w14:textId="77777777" w:rsidR="00CC7E7D" w:rsidRDefault="00CC7E7D" w:rsidP="00A81F47">
    <w:pPr>
      <w:pStyle w:val="100-Kopf-undFuzeile-000-Grundlag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AF91A" w14:textId="77777777" w:rsidR="00CC7E7D" w:rsidRPr="004D6D15" w:rsidRDefault="00CC7E7D" w:rsidP="00470024">
    <w:pPr>
      <w:pStyle w:val="100-Kopf-undFuzeile-Kopfzeile-Standard"/>
    </w:pPr>
    <w:r>
      <w:t>Abbildungsverzeichnis</w:t>
    </w:r>
    <w:r>
      <w:tab/>
    </w:r>
    <w:bookmarkStart w:id="1" w:name="Seitennummer_Abbildungsverzeichnis"/>
    <w:r>
      <w:fldChar w:fldCharType="begin"/>
    </w:r>
    <w:r>
      <w:instrText>PAGE   \* MERGEFORMAT</w:instrText>
    </w:r>
    <w:r>
      <w:fldChar w:fldCharType="separate"/>
    </w:r>
    <w:r>
      <w:rPr>
        <w:noProof/>
      </w:rPr>
      <w:t>V</w:t>
    </w:r>
    <w:r>
      <w:fldChar w:fldCharType="end"/>
    </w:r>
    <w:bookmarkEnd w:id="1"/>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31934" w14:textId="77777777" w:rsidR="00CC7E7D" w:rsidRPr="00305D14" w:rsidRDefault="00CC7E7D" w:rsidP="0030272F">
    <w:pPr>
      <w:pStyle w:val="100-Kopf-undFuzeile-Kopfzeile-Standard"/>
    </w:pPr>
    <w:r>
      <w:fldChar w:fldCharType="begin"/>
    </w:r>
    <w:r>
      <w:instrText xml:space="preserve"> REF Abbildungsverzeichnis \h </w:instrText>
    </w:r>
    <w:r>
      <w:fldChar w:fldCharType="separate"/>
    </w:r>
    <w:r w:rsidR="00AB7C76">
      <w:rPr>
        <w:b/>
        <w:bCs/>
      </w:rPr>
      <w:t>Fehler! Verweisquelle konnte nicht gefunden werden.</w:t>
    </w:r>
    <w:r>
      <w:fldChar w:fldCharType="end"/>
    </w:r>
    <w:r>
      <w:tab/>
    </w:r>
    <w:r>
      <w:fldChar w:fldCharType="begin"/>
    </w:r>
    <w:r>
      <w:instrText>PAGE   \* MERGEFORMAT</w:instrText>
    </w:r>
    <w:r>
      <w:fldChar w:fldCharType="separate"/>
    </w:r>
    <w:r>
      <w:rPr>
        <w:noProof/>
      </w:rPr>
      <w:t>VI</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E8D57" w14:textId="77777777" w:rsidR="00CC7E7D" w:rsidRDefault="00CC7E7D" w:rsidP="00D06B89">
    <w:pPr>
      <w:pStyle w:val="100-Kopf-undFuzeile-Kopfzeile-Standard"/>
    </w:pPr>
    <w:r>
      <w:fldChar w:fldCharType="begin"/>
    </w:r>
    <w:r>
      <w:instrText xml:space="preserve"> REF Tabellenverzeichnis \h </w:instrText>
    </w:r>
    <w:r>
      <w:fldChar w:fldCharType="separate"/>
    </w:r>
    <w:r w:rsidR="00AB7C76">
      <w:rPr>
        <w:b/>
        <w:bCs/>
      </w:rPr>
      <w:t>Fehler! Verweisquelle konnte nicht gefunden werden.</w:t>
    </w:r>
    <w:r>
      <w:fldChar w:fldCharType="end"/>
    </w:r>
    <w:r>
      <w:tab/>
    </w:r>
    <w:r>
      <w:fldChar w:fldCharType="begin"/>
    </w:r>
    <w:r>
      <w:instrText>PAGE   \* MERGEFORMAT</w:instrText>
    </w:r>
    <w:r>
      <w:fldChar w:fldCharType="separate"/>
    </w:r>
    <w:r>
      <w:rPr>
        <w:noProof/>
      </w:rPr>
      <w:t>VI</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5B2B2" w14:textId="77777777" w:rsidR="00CC7E7D" w:rsidRPr="004D6D15" w:rsidRDefault="00CC7E7D" w:rsidP="00470024">
    <w:pPr>
      <w:pStyle w:val="100-Kopf-undFuzeile-Kopfzeile-Standard"/>
    </w:pPr>
    <w:r>
      <w:t>Tabellenverzeichnis</w:t>
    </w:r>
    <w:r>
      <w:tab/>
    </w:r>
    <w:bookmarkStart w:id="2" w:name="Seitennummer_Tabellenverzeichnis"/>
    <w:r>
      <w:fldChar w:fldCharType="begin"/>
    </w:r>
    <w:r>
      <w:instrText>PAGE   \* MERGEFORMAT</w:instrText>
    </w:r>
    <w:r>
      <w:fldChar w:fldCharType="separate"/>
    </w:r>
    <w:r>
      <w:rPr>
        <w:noProof/>
      </w:rPr>
      <w:t>VII</w:t>
    </w:r>
    <w:r>
      <w:fldChar w:fldCharType="end"/>
    </w:r>
    <w:bookmarkEnd w:id="2"/>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6CA6F" w14:textId="77777777" w:rsidR="00CC7E7D" w:rsidRPr="00305D14" w:rsidRDefault="00CC7E7D" w:rsidP="0030272F">
    <w:pPr>
      <w:pStyle w:val="100-Kopf-undFuzeile-Kopfzeile-Standard"/>
    </w:pPr>
    <w:r>
      <w:fldChar w:fldCharType="begin"/>
    </w:r>
    <w:r>
      <w:instrText xml:space="preserve"> REF Tabellenverzeichnis \h </w:instrText>
    </w:r>
    <w:r>
      <w:fldChar w:fldCharType="separate"/>
    </w:r>
    <w:r w:rsidR="00AB7C76">
      <w:rPr>
        <w:b/>
        <w:bCs/>
      </w:rPr>
      <w:t>Fehler! Verweisquelle konnte nicht gefunden werden.</w:t>
    </w:r>
    <w:r>
      <w:fldChar w:fldCharType="end"/>
    </w:r>
    <w:r>
      <w:tab/>
    </w:r>
    <w:r>
      <w:fldChar w:fldCharType="begin"/>
    </w:r>
    <w:r>
      <w:instrText>PAGE   \* MERGEFORMAT</w:instrText>
    </w:r>
    <w:r>
      <w:fldChar w:fldCharType="separate"/>
    </w:r>
    <w:r>
      <w:rPr>
        <w:noProof/>
      </w:rPr>
      <w:t>VIII</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09766" w14:textId="77777777" w:rsidR="00CC7E7D" w:rsidRDefault="00CC7E7D" w:rsidP="00D06B89">
    <w:pPr>
      <w:pStyle w:val="100-Kopf-undFuzeile-Kopfzeile-Standard"/>
    </w:pPr>
    <w:r>
      <w:t>Einleitung</w:t>
    </w:r>
    <w:r>
      <w:tab/>
    </w:r>
    <w:r>
      <w:fldChar w:fldCharType="begin"/>
    </w:r>
    <w:r>
      <w:instrText>PAGE   \* MERGEFORMAT</w:instrText>
    </w:r>
    <w:r>
      <w:fldChar w:fldCharType="separate"/>
    </w:r>
    <w:r>
      <w:rPr>
        <w:noProof/>
      </w:rPr>
      <w:t>2</w:t>
    </w:r>
    <w: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29DF9" w14:textId="77777777" w:rsidR="00CC7E7D" w:rsidRPr="004D6D15" w:rsidRDefault="00CC7E7D" w:rsidP="002C35E7">
    <w:pPr>
      <w:pStyle w:val="100-Kopf-undFuzeile-Kopfzeile-Standard"/>
    </w:pPr>
    <w:r>
      <w:fldChar w:fldCharType="begin"/>
    </w:r>
    <w:r>
      <w:instrText>PAGE   \* MERGEFORMAT</w:instrText>
    </w:r>
    <w:r>
      <w:fldChar w:fldCharType="separate"/>
    </w:r>
    <w:r>
      <w:rPr>
        <w:noProof/>
      </w:rPr>
      <w:t>3</w:t>
    </w:r>
    <w:r>
      <w:fldChar w:fldCharType="end"/>
    </w:r>
    <w:r>
      <w:tab/>
    </w:r>
    <w:r>
      <w:fldChar w:fldCharType="begin"/>
    </w:r>
    <w:r>
      <w:instrText xml:space="preserve"> REF Theoretische_Grundlagen \h </w:instrText>
    </w:r>
    <w:r>
      <w:fldChar w:fldCharType="separate"/>
    </w:r>
    <w:r w:rsidR="00AB7C76">
      <w:rPr>
        <w:b/>
        <w:bCs/>
      </w:rPr>
      <w:t>Fehler! Verweisquelle konnte nicht gefunden werden.</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0971C" w14:textId="77777777" w:rsidR="00CC7E7D" w:rsidRPr="001444DC" w:rsidRDefault="00CC7E7D" w:rsidP="001444DC">
    <w:pPr>
      <w:pStyle w:val="Kopfzeile"/>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972F0" w14:textId="77777777" w:rsidR="00CC7E7D" w:rsidRDefault="00CC7E7D" w:rsidP="00D06B89">
    <w:pPr>
      <w:pStyle w:val="100-Kopf-undFuzeile-Kopfzeile-Standard"/>
    </w:pPr>
    <w:r>
      <w:fldChar w:fldCharType="begin"/>
    </w:r>
    <w:r>
      <w:instrText>PAGE   \* MERGEFORMAT</w:instrText>
    </w:r>
    <w:r>
      <w:fldChar w:fldCharType="separate"/>
    </w:r>
    <w:r>
      <w:rPr>
        <w:noProof/>
      </w:rPr>
      <w:t>4</w:t>
    </w:r>
    <w:r>
      <w:fldChar w:fldCharType="end"/>
    </w:r>
    <w:r>
      <w:tab/>
      <w:t>Kapitel 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3BC07" w14:textId="77777777" w:rsidR="00CC7E7D" w:rsidRPr="004D6D15" w:rsidRDefault="00CC7E7D" w:rsidP="002C35E7">
    <w:pPr>
      <w:pStyle w:val="100-Kopf-undFuzeile-Kopfzeile-Standard"/>
    </w:pPr>
    <w:r>
      <w:fldChar w:fldCharType="begin"/>
    </w:r>
    <w:r>
      <w:instrText>PAGE   \* MERGEFORMAT</w:instrText>
    </w:r>
    <w:r>
      <w:fldChar w:fldCharType="separate"/>
    </w:r>
    <w:r>
      <w:rPr>
        <w:noProof/>
      </w:rPr>
      <w:t>3</w:t>
    </w:r>
    <w:r>
      <w:fldChar w:fldCharType="end"/>
    </w:r>
    <w:r>
      <w:tab/>
    </w:r>
    <w:r>
      <w:fldChar w:fldCharType="begin"/>
    </w:r>
    <w:r>
      <w:instrText xml:space="preserve"> REF Theoretische_Grundlagen \h </w:instrText>
    </w:r>
    <w:r>
      <w:fldChar w:fldCharType="separate"/>
    </w:r>
    <w:r w:rsidR="00AB7C76">
      <w:rPr>
        <w:b/>
        <w:bCs/>
      </w:rPr>
      <w:t>Fehler! Verweisquelle konnte nicht gefunden werden.</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86C6D" w14:textId="77777777" w:rsidR="00CC7E7D" w:rsidRPr="004D6D15" w:rsidRDefault="00CC7E7D" w:rsidP="004D6D15">
    <w:pPr>
      <w:pStyle w:val="100-Kopf-undFuzeile-000-Grundlage"/>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E716A" w14:textId="77777777" w:rsidR="00CC7E7D" w:rsidRPr="001444DC" w:rsidRDefault="00CC7E7D" w:rsidP="001444DC">
    <w:pPr>
      <w:pStyle w:val="Kopfzeile"/>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5CF64" w14:textId="77777777" w:rsidR="00CC7E7D" w:rsidRDefault="00CC7E7D" w:rsidP="00D06B89">
    <w:pPr>
      <w:pStyle w:val="100-Kopf-undFuzeile-Kopfzeile-Standard"/>
    </w:pPr>
    <w:r>
      <w:fldChar w:fldCharType="begin"/>
    </w:r>
    <w:r>
      <w:instrText xml:space="preserve"> REF Analyse_der_Ist_Situation \h </w:instrText>
    </w:r>
    <w:r>
      <w:fldChar w:fldCharType="separate"/>
    </w:r>
    <w:r w:rsidR="00AB7C76">
      <w:rPr>
        <w:b/>
        <w:bCs/>
      </w:rPr>
      <w:t>Fehler! Verweisquelle konnte nicht gefunden werden.</w:t>
    </w:r>
    <w:r>
      <w:fldChar w:fldCharType="end"/>
    </w:r>
    <w:r>
      <w:tab/>
    </w:r>
    <w:r>
      <w:fldChar w:fldCharType="begin"/>
    </w:r>
    <w:r>
      <w:instrText>PAGE   \* MERGEFORMAT</w:instrText>
    </w:r>
    <w:r>
      <w:fldChar w:fldCharType="separate"/>
    </w:r>
    <w:r>
      <w:rPr>
        <w:noProof/>
      </w:rPr>
      <w:t>4</w:t>
    </w:r>
    <w: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6863B" w14:textId="77777777" w:rsidR="00CC7E7D" w:rsidRPr="001444DC" w:rsidRDefault="00CC7E7D" w:rsidP="001444DC">
    <w:pPr>
      <w:pStyle w:val="Kopfzeile"/>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B5459" w14:textId="77777777" w:rsidR="00CC7E7D" w:rsidRDefault="00CC7E7D" w:rsidP="00A81F47">
    <w:pPr>
      <w:pStyle w:val="100-Kopf-undFuzeile-000-Grundlage"/>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99189" w14:textId="77777777" w:rsidR="00CC7E7D" w:rsidRPr="004D6D15" w:rsidRDefault="00CC7E7D" w:rsidP="002C35E7">
    <w:pPr>
      <w:pStyle w:val="100-Kopf-undFuzeile-Kopfzeile-Standard"/>
    </w:pPr>
    <w:r>
      <w:t>Quellenverzeichnis</w:t>
    </w:r>
    <w:r>
      <w:tab/>
    </w:r>
    <w:r>
      <w:fldChar w:fldCharType="begin"/>
    </w:r>
    <w:r>
      <w:instrText>PAGE   \* MERGEFORMAT</w:instrText>
    </w:r>
    <w:r>
      <w:fldChar w:fldCharType="separate"/>
    </w:r>
    <w:r>
      <w:rPr>
        <w:noProof/>
      </w:rPr>
      <w:t>I</w:t>
    </w:r>
    <w: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23A9E" w14:textId="77777777" w:rsidR="00CC7E7D" w:rsidRPr="00E052EA" w:rsidRDefault="00CC7E7D" w:rsidP="00E052EA">
    <w:pPr>
      <w:pStyle w:val="100-Kopf-undFuzeile-Kopfzeile-Standard"/>
    </w:pPr>
    <w:r>
      <w:fldChar w:fldCharType="begin"/>
    </w:r>
    <w:r>
      <w:instrText xml:space="preserve"> REF Literaturverzeichnis \h </w:instrText>
    </w:r>
    <w:r>
      <w:fldChar w:fldCharType="separate"/>
    </w:r>
    <w:r w:rsidR="00AB7C76">
      <w:rPr>
        <w:b/>
        <w:bCs/>
      </w:rPr>
      <w:t>Fehler! Verweisquelle konnte nicht gefunden werden.</w:t>
    </w:r>
    <w:r>
      <w:fldChar w:fldCharType="end"/>
    </w:r>
    <w:r>
      <w:tab/>
    </w:r>
    <w:r>
      <w:fldChar w:fldCharType="begin"/>
    </w:r>
    <w:r>
      <w:instrText>PAGE   \* MERGEFORMAT</w:instrText>
    </w:r>
    <w:r>
      <w:fldChar w:fldCharType="separate"/>
    </w:r>
    <w:r>
      <w:rPr>
        <w:noProof/>
      </w:rPr>
      <w:t>I</w:t>
    </w:r>
    <w: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C699D" w14:textId="77777777" w:rsidR="00CC7E7D" w:rsidRPr="00D41393" w:rsidRDefault="00CC7E7D" w:rsidP="00D41393">
    <w:pPr>
      <w:pStyle w:val="100-Kopf-undFuzeile-000-Grundlage"/>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CC298" w14:textId="77777777" w:rsidR="00CC7E7D" w:rsidRPr="00E03CD4" w:rsidRDefault="00CC7E7D" w:rsidP="00E03CD4">
    <w:pPr>
      <w:pStyle w:val="100-Kopf-undFuzeile-000-Grundlag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EA9E4" w14:textId="77777777" w:rsidR="00CC7E7D" w:rsidRDefault="00CC7E7D" w:rsidP="00AF0543">
    <w:pPr>
      <w:pStyle w:val="100-Kopf-undFuzeile-Kopfzeile-Standard"/>
    </w:pPr>
    <w:r>
      <w:fldChar w:fldCharType="begin"/>
    </w:r>
    <w:r>
      <w:instrText>PAGE   \* MERGEFORMAT</w:instrText>
    </w:r>
    <w:r>
      <w:fldChar w:fldCharType="separate"/>
    </w:r>
    <w:r>
      <w:rPr>
        <w:noProof/>
      </w:rPr>
      <w:t>II</w:t>
    </w:r>
    <w:r>
      <w:fldChar w:fldCharType="end"/>
    </w:r>
    <w:r>
      <w:tab/>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15571" w14:textId="77777777" w:rsidR="00CC7E7D" w:rsidRPr="00D06B89" w:rsidRDefault="00CC7E7D" w:rsidP="00AF0543">
    <w:pPr>
      <w:pStyle w:val="100-Kopf-undFuzeile-Kopfzeile-Standard"/>
    </w:pPr>
    <w:r>
      <w:t>Inhaltsverzeichnis</w:t>
    </w:r>
    <w:r>
      <w:tab/>
    </w:r>
    <w:r>
      <w:fldChar w:fldCharType="begin"/>
    </w:r>
    <w:r>
      <w:instrText>PAGE   \* MERGEFORMAT</w:instrText>
    </w:r>
    <w:r>
      <w:fldChar w:fldCharType="separate"/>
    </w:r>
    <w:r>
      <w:rPr>
        <w:noProof/>
      </w:rPr>
      <w:t>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FA3E3" w14:textId="77777777" w:rsidR="00CC7E7D" w:rsidRDefault="00CC7E7D" w:rsidP="00E402DE">
    <w:pPr>
      <w:pStyle w:val="000-Grundlage-Standard"/>
    </w:pPr>
    <w:r w:rsidRPr="0030272F">
      <w:rPr>
        <w:sz w:val="20"/>
      </w:rPr>
      <w:fldChar w:fldCharType="begin"/>
    </w:r>
    <w:r w:rsidRPr="0030272F">
      <w:instrText xml:space="preserve"> REF Inhaltsverzeichnis \h  \* MERGEFORMAT </w:instrText>
    </w:r>
    <w:r w:rsidRPr="0030272F">
      <w:rPr>
        <w:sz w:val="20"/>
      </w:rPr>
    </w:r>
    <w:r w:rsidRPr="0030272F">
      <w:rPr>
        <w:sz w:val="20"/>
      </w:rPr>
      <w:fldChar w:fldCharType="separate"/>
    </w:r>
    <w:r w:rsidR="00AB7C76">
      <w:rPr>
        <w:b/>
        <w:bCs/>
        <w:sz w:val="20"/>
      </w:rPr>
      <w:t>Fehler! Verweisquelle konnte nicht gefunden werden.</w:t>
    </w:r>
    <w:r w:rsidRPr="0030272F">
      <w:fldChar w:fldCharType="end"/>
    </w:r>
    <w:r>
      <w:tab/>
    </w:r>
    <w:r w:rsidRPr="0030272F">
      <w:fldChar w:fldCharType="begin"/>
    </w:r>
    <w:r w:rsidRPr="0030272F">
      <w:instrText>PAGE   \* MERGEFORMAT</w:instrText>
    </w:r>
    <w:r w:rsidRPr="0030272F">
      <w:fldChar w:fldCharType="separate"/>
    </w:r>
    <w:r>
      <w:rPr>
        <w:noProof/>
      </w:rPr>
      <w:t>I</w:t>
    </w:r>
    <w:r w:rsidRPr="0030272F">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D6B7D" w14:textId="77777777" w:rsidR="00CC7E7D" w:rsidRDefault="00CC7E7D" w:rsidP="00D06B89">
    <w:pPr>
      <w:pStyle w:val="100-Kopf-undFuzeile-Kopfzeile-Standard"/>
    </w:pPr>
    <w:r>
      <w:t>Abkürzungsverzeichnis</w:t>
    </w:r>
    <w:r>
      <w:tab/>
    </w:r>
    <w:r>
      <w:fldChar w:fldCharType="begin"/>
    </w:r>
    <w:r>
      <w:instrText>PAGE   \* MERGEFORMAT</w:instrText>
    </w:r>
    <w:r>
      <w:fldChar w:fldCharType="separate"/>
    </w:r>
    <w:r>
      <w:rPr>
        <w:noProof/>
      </w:rPr>
      <w:t>IV</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986A8" w14:textId="77777777" w:rsidR="00CC7E7D" w:rsidRPr="004D6D15" w:rsidRDefault="00CC7E7D" w:rsidP="00470024">
    <w:pPr>
      <w:pStyle w:val="100-Kopf-undFuzeile-Kopfzeile-Standard"/>
    </w:pPr>
    <w:r>
      <w:t>Abkürzungsverzeichnis</w:t>
    </w:r>
    <w:r>
      <w:tab/>
    </w:r>
    <w:bookmarkStart w:id="0" w:name="Seitennummer_Abkürzungsverzeichnis"/>
    <w:r>
      <w:fldChar w:fldCharType="begin"/>
    </w:r>
    <w:r>
      <w:instrText>PAGE   \* MERGEFORMAT</w:instrText>
    </w:r>
    <w:r>
      <w:fldChar w:fldCharType="separate"/>
    </w:r>
    <w:r>
      <w:rPr>
        <w:noProof/>
      </w:rPr>
      <w:t>III</w:t>
    </w:r>
    <w:r>
      <w:fldChar w:fldCharType="end"/>
    </w:r>
    <w:bookmarkEnd w:id="0"/>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42881" w14:textId="77777777" w:rsidR="00CC7E7D" w:rsidRPr="00305D14" w:rsidRDefault="00CC7E7D" w:rsidP="0030272F">
    <w:pPr>
      <w:pStyle w:val="100-Kopf-undFuzeile-Kopfzeile-Standard"/>
    </w:pPr>
    <w:r>
      <w:fldChar w:fldCharType="begin"/>
    </w:r>
    <w:r>
      <w:instrText xml:space="preserve"> REF Abkürzungsverzeichnis \h </w:instrText>
    </w:r>
    <w:r>
      <w:fldChar w:fldCharType="separate"/>
    </w:r>
    <w:r w:rsidR="00AB7C76">
      <w:rPr>
        <w:b/>
        <w:bCs/>
      </w:rPr>
      <w:t>Fehler! Verweisquelle konnte nicht gefunden werden.</w:t>
    </w:r>
    <w:r>
      <w:fldChar w:fldCharType="end"/>
    </w:r>
    <w:r>
      <w:tab/>
    </w:r>
    <w:r>
      <w:fldChar w:fldCharType="begin"/>
    </w:r>
    <w:r>
      <w:instrText>PAGE   \* MERGEFORMAT</w:instrText>
    </w:r>
    <w:r>
      <w:fldChar w:fldCharType="separate"/>
    </w:r>
    <w:r>
      <w:rPr>
        <w:noProof/>
      </w:rPr>
      <w:t>IV</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F0B1C" w14:textId="77777777" w:rsidR="00CC7E7D" w:rsidRDefault="00CC7E7D" w:rsidP="00D06B89">
    <w:pPr>
      <w:pStyle w:val="100-Kopf-undFuzeile-Kopfzeile-Standard"/>
    </w:pPr>
    <w:r>
      <w:fldChar w:fldCharType="begin"/>
    </w:r>
    <w:r>
      <w:instrText xml:space="preserve"> REF Abbildungsverzeichnis \h </w:instrText>
    </w:r>
    <w:r>
      <w:fldChar w:fldCharType="separate"/>
    </w:r>
    <w:r w:rsidR="00AB7C76">
      <w:rPr>
        <w:b/>
        <w:bCs/>
      </w:rPr>
      <w:t>Fehler! Verweisquelle konnte nicht gefunden werden.</w:t>
    </w:r>
    <w:r>
      <w:fldChar w:fldCharType="end"/>
    </w:r>
    <w:r>
      <w:tab/>
    </w:r>
    <w:r>
      <w:fldChar w:fldCharType="begin"/>
    </w:r>
    <w:r>
      <w:instrText>PAGE   \* MERGEFORMAT</w:instrText>
    </w:r>
    <w:r>
      <w:fldChar w:fldCharType="separate"/>
    </w:r>
    <w:r>
      <w:rPr>
        <w:noProof/>
      </w:rPr>
      <w:t>IV</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AEC22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CEA6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281E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41A56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950B4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84E4A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22E1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0254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0AC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B07D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94EBD"/>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5A95541"/>
    <w:multiLevelType w:val="multilevel"/>
    <w:tmpl w:val="2DEE61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D8C5CF3"/>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FB9518B"/>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3607C1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987B69"/>
    <w:multiLevelType w:val="multilevel"/>
    <w:tmpl w:val="D12E7A90"/>
    <w:lvl w:ilvl="0">
      <w:start w:val="1"/>
      <w:numFmt w:val="decimal"/>
      <w:lvlText w:val="%1"/>
      <w:lvlJc w:val="left"/>
      <w:pPr>
        <w:tabs>
          <w:tab w:val="num" w:pos="397"/>
        </w:tabs>
        <w:ind w:left="794" w:hanging="794"/>
      </w:pPr>
      <w:rPr>
        <w:rFonts w:hint="default"/>
      </w:rPr>
    </w:lvl>
    <w:lvl w:ilvl="1">
      <w:start w:val="1"/>
      <w:numFmt w:val="decimal"/>
      <w:lvlText w:val="%1.%2"/>
      <w:lvlJc w:val="left"/>
      <w:pPr>
        <w:tabs>
          <w:tab w:val="num" w:pos="3630"/>
        </w:tabs>
        <w:ind w:left="4027" w:hanging="1191"/>
      </w:pPr>
      <w:rPr>
        <w:rFonts w:hint="default"/>
      </w:rPr>
    </w:lvl>
    <w:lvl w:ilvl="2">
      <w:start w:val="1"/>
      <w:numFmt w:val="decimal"/>
      <w:lvlText w:val="%1.%2.%3"/>
      <w:lvlJc w:val="left"/>
      <w:pPr>
        <w:tabs>
          <w:tab w:val="num" w:pos="1588"/>
        </w:tabs>
        <w:ind w:left="1985" w:hanging="1191"/>
      </w:pPr>
      <w:rPr>
        <w:rFonts w:hint="default"/>
      </w:rPr>
    </w:lvl>
    <w:lvl w:ilvl="3">
      <w:start w:val="1"/>
      <w:numFmt w:val="decimal"/>
      <w:isLgl/>
      <w:lvlText w:val="%1.%2.%3.%4"/>
      <w:lvlJc w:val="left"/>
      <w:pPr>
        <w:tabs>
          <w:tab w:val="num" w:pos="2779"/>
        </w:tabs>
        <w:ind w:left="3175" w:hanging="158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F38546C"/>
    <w:multiLevelType w:val="hybridMultilevel"/>
    <w:tmpl w:val="DC74D744"/>
    <w:lvl w:ilvl="0" w:tplc="212607F8">
      <w:start w:val="1"/>
      <w:numFmt w:val="lowerLetter"/>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283C32A8"/>
    <w:multiLevelType w:val="hybridMultilevel"/>
    <w:tmpl w:val="4132853C"/>
    <w:lvl w:ilvl="0" w:tplc="C342354A">
      <w:start w:val="1"/>
      <w:numFmt w:val="bullet"/>
      <w:pStyle w:val="100-Aufzhlung-Punktmit-Standard"/>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2B1C0F47"/>
    <w:multiLevelType w:val="hybridMultilevel"/>
    <w:tmpl w:val="6334229C"/>
    <w:lvl w:ilvl="0" w:tplc="0A468DE4">
      <w:start w:val="1"/>
      <w:numFmt w:val="bullet"/>
      <w:pStyle w:val="100-Aufzhlung-Punktmit-Links0-63cm"/>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E05512"/>
    <w:multiLevelType w:val="multilevel"/>
    <w:tmpl w:val="18EC590A"/>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191" w:hanging="397"/>
      </w:pPr>
      <w:rPr>
        <w:rFonts w:hint="default"/>
      </w:rPr>
    </w:lvl>
    <w:lvl w:ilvl="2">
      <w:start w:val="1"/>
      <w:numFmt w:val="lowerRoman"/>
      <w:lvlText w:val="%3."/>
      <w:lvlJc w:val="right"/>
      <w:pPr>
        <w:ind w:left="1588" w:hanging="397"/>
      </w:pPr>
      <w:rPr>
        <w:rFonts w:hint="default"/>
      </w:rPr>
    </w:lvl>
    <w:lvl w:ilvl="3">
      <w:start w:val="1"/>
      <w:numFmt w:val="decimal"/>
      <w:lvlText w:val="%4."/>
      <w:lvlJc w:val="left"/>
      <w:pPr>
        <w:ind w:left="1985" w:hanging="397"/>
      </w:pPr>
      <w:rPr>
        <w:rFonts w:hint="default"/>
      </w:rPr>
    </w:lvl>
    <w:lvl w:ilvl="4">
      <w:start w:val="1"/>
      <w:numFmt w:val="lowerLetter"/>
      <w:lvlText w:val="%5."/>
      <w:lvlJc w:val="left"/>
      <w:pPr>
        <w:ind w:left="2382" w:hanging="397"/>
      </w:pPr>
      <w:rPr>
        <w:rFonts w:hint="default"/>
      </w:rPr>
    </w:lvl>
    <w:lvl w:ilvl="5">
      <w:start w:val="1"/>
      <w:numFmt w:val="lowerRoman"/>
      <w:lvlText w:val="%6."/>
      <w:lvlJc w:val="right"/>
      <w:pPr>
        <w:ind w:left="2779" w:hanging="397"/>
      </w:pPr>
      <w:rPr>
        <w:rFonts w:hint="default"/>
      </w:rPr>
    </w:lvl>
    <w:lvl w:ilvl="6">
      <w:start w:val="1"/>
      <w:numFmt w:val="decimal"/>
      <w:lvlText w:val="%7."/>
      <w:lvlJc w:val="left"/>
      <w:pPr>
        <w:ind w:left="3176" w:hanging="397"/>
      </w:pPr>
      <w:rPr>
        <w:rFonts w:hint="default"/>
      </w:rPr>
    </w:lvl>
    <w:lvl w:ilvl="7">
      <w:start w:val="1"/>
      <w:numFmt w:val="lowerLetter"/>
      <w:lvlText w:val="%8."/>
      <w:lvlJc w:val="left"/>
      <w:pPr>
        <w:ind w:left="3573" w:hanging="397"/>
      </w:pPr>
      <w:rPr>
        <w:rFonts w:hint="default"/>
      </w:rPr>
    </w:lvl>
    <w:lvl w:ilvl="8">
      <w:start w:val="1"/>
      <w:numFmt w:val="lowerRoman"/>
      <w:lvlText w:val="%9."/>
      <w:lvlJc w:val="right"/>
      <w:pPr>
        <w:ind w:left="3970" w:hanging="397"/>
      </w:pPr>
      <w:rPr>
        <w:rFonts w:hint="default"/>
      </w:rPr>
    </w:lvl>
  </w:abstractNum>
  <w:abstractNum w:abstractNumId="20" w15:restartNumberingAfterBreak="0">
    <w:nsid w:val="2DBE1CC0"/>
    <w:multiLevelType w:val="hybridMultilevel"/>
    <w:tmpl w:val="228CA128"/>
    <w:lvl w:ilvl="0" w:tplc="15DAD346">
      <w:start w:val="1"/>
      <w:numFmt w:val="bullet"/>
      <w:pStyle w:val="100-Absatz-Kommentar-Ebene2"/>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1" w15:restartNumberingAfterBreak="0">
    <w:nsid w:val="2ECF7C35"/>
    <w:multiLevelType w:val="hybridMultilevel"/>
    <w:tmpl w:val="EA58CE8E"/>
    <w:lvl w:ilvl="0" w:tplc="D8D4FA3E">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9B17AB4"/>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E237838"/>
    <w:multiLevelType w:val="hybridMultilevel"/>
    <w:tmpl w:val="990E569E"/>
    <w:lvl w:ilvl="0" w:tplc="1C647F4A">
      <w:start w:val="1"/>
      <w:numFmt w:val="decimal"/>
      <w:lvlText w:val="(%1)"/>
      <w:lvlJc w:val="left"/>
      <w:pPr>
        <w:ind w:left="720" w:hanging="360"/>
      </w:pPr>
      <w:rPr>
        <w:rFonts w:ascii="Times New Roman" w:hAnsi="Times New Roman"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A0B5F2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A8E6218"/>
    <w:multiLevelType w:val="multilevel"/>
    <w:tmpl w:val="5A7CA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Restart w:val="0"/>
      <w:lvlText w:val="%1.%2.%3."/>
      <w:lvlJc w:val="left"/>
      <w:pPr>
        <w:ind w:left="1224" w:hanging="51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0B279A0"/>
    <w:multiLevelType w:val="hybridMultilevel"/>
    <w:tmpl w:val="F93E7000"/>
    <w:lvl w:ilvl="0" w:tplc="28DCD27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74756F"/>
    <w:multiLevelType w:val="hybridMultilevel"/>
    <w:tmpl w:val="49E68AD2"/>
    <w:lvl w:ilvl="0" w:tplc="32B249B2">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28" w15:restartNumberingAfterBreak="0">
    <w:nsid w:val="6B1378CC"/>
    <w:multiLevelType w:val="multilevel"/>
    <w:tmpl w:val="CE041E6C"/>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BFC70C3"/>
    <w:multiLevelType w:val="hybridMultilevel"/>
    <w:tmpl w:val="8B08272C"/>
    <w:lvl w:ilvl="0" w:tplc="15941BDC">
      <w:start w:val="1"/>
      <w:numFmt w:val="decimal"/>
      <w:pStyle w:val="100-Aufzhlung-ZahlinKlammer-Nach6Pt"/>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6C1B146D"/>
    <w:multiLevelType w:val="multilevel"/>
    <w:tmpl w:val="7F74F1B6"/>
    <w:lvl w:ilvl="0">
      <w:start w:val="1"/>
      <w:numFmt w:val="decimal"/>
      <w:lvlText w:val="(%1)"/>
      <w:lvlJc w:val="left"/>
      <w:pPr>
        <w:ind w:left="794" w:hanging="397"/>
      </w:pPr>
      <w:rPr>
        <w:rFonts w:ascii="Times New Roman" w:hAnsi="Times New Roman" w:hint="default"/>
        <w:b w:val="0"/>
        <w:i w:val="0"/>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E657083"/>
    <w:multiLevelType w:val="multilevel"/>
    <w:tmpl w:val="AF1C4B68"/>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F14236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F7F3799"/>
    <w:multiLevelType w:val="multilevel"/>
    <w:tmpl w:val="DA3838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3E029A7"/>
    <w:multiLevelType w:val="hybridMultilevel"/>
    <w:tmpl w:val="16AAE958"/>
    <w:lvl w:ilvl="0" w:tplc="5B22C3BE">
      <w:start w:val="1"/>
      <w:numFmt w:val="bullet"/>
      <w:pStyle w:val="100-Absatz-Kommentar-Ebene1"/>
      <w:lvlText w:val="►"/>
      <w:lvlJc w:val="left"/>
      <w:pPr>
        <w:ind w:left="720" w:hanging="36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783274F"/>
    <w:multiLevelType w:val="multilevel"/>
    <w:tmpl w:val="7626E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831AA4"/>
    <w:multiLevelType w:val="hybridMultilevel"/>
    <w:tmpl w:val="860E4FC0"/>
    <w:lvl w:ilvl="0" w:tplc="DA3CCF34">
      <w:start w:val="1"/>
      <w:numFmt w:val="decimal"/>
      <w:lvlText w:val="%1. "/>
      <w:lvlJc w:val="left"/>
      <w:pPr>
        <w:ind w:left="757" w:hanging="360"/>
      </w:pPr>
      <w:rPr>
        <w:rFonts w:asciiTheme="minorHAnsi" w:hAnsiTheme="minorHAnsi" w:hint="default"/>
        <w:b w:val="0"/>
        <w:i w:val="0"/>
        <w:caps w:val="0"/>
        <w:strike w:val="0"/>
        <w:dstrike w:val="0"/>
        <w:vanish w:val="0"/>
        <w:color w:val="auto"/>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10020836">
    <w:abstractNumId w:val="33"/>
  </w:num>
  <w:num w:numId="2" w16cid:durableId="1449473659">
    <w:abstractNumId w:val="36"/>
  </w:num>
  <w:num w:numId="3" w16cid:durableId="515507095">
    <w:abstractNumId w:val="15"/>
  </w:num>
  <w:num w:numId="4" w16cid:durableId="851336446">
    <w:abstractNumId w:val="27"/>
  </w:num>
  <w:num w:numId="5" w16cid:durableId="1241328728">
    <w:abstractNumId w:val="9"/>
  </w:num>
  <w:num w:numId="6" w16cid:durableId="635455784">
    <w:abstractNumId w:val="28"/>
  </w:num>
  <w:num w:numId="7" w16cid:durableId="451679420">
    <w:abstractNumId w:val="31"/>
  </w:num>
  <w:num w:numId="8" w16cid:durableId="1758944506">
    <w:abstractNumId w:val="19"/>
  </w:num>
  <w:num w:numId="9" w16cid:durableId="1208107008">
    <w:abstractNumId w:val="12"/>
  </w:num>
  <w:num w:numId="10" w16cid:durableId="1278639940">
    <w:abstractNumId w:val="10"/>
  </w:num>
  <w:num w:numId="11" w16cid:durableId="334378484">
    <w:abstractNumId w:val="13"/>
  </w:num>
  <w:num w:numId="12" w16cid:durableId="1149514663">
    <w:abstractNumId w:val="32"/>
  </w:num>
  <w:num w:numId="13" w16cid:durableId="794300665">
    <w:abstractNumId w:val="24"/>
  </w:num>
  <w:num w:numId="14" w16cid:durableId="600842286">
    <w:abstractNumId w:val="22"/>
  </w:num>
  <w:num w:numId="15" w16cid:durableId="430702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41746408">
    <w:abstractNumId w:val="27"/>
  </w:num>
  <w:num w:numId="17" w16cid:durableId="153106340">
    <w:abstractNumId w:val="15"/>
  </w:num>
  <w:num w:numId="18" w16cid:durableId="1806848233">
    <w:abstractNumId w:val="15"/>
  </w:num>
  <w:num w:numId="19" w16cid:durableId="1192180550">
    <w:abstractNumId w:val="15"/>
  </w:num>
  <w:num w:numId="20" w16cid:durableId="1865360561">
    <w:abstractNumId w:val="15"/>
  </w:num>
  <w:num w:numId="21" w16cid:durableId="1237518424">
    <w:abstractNumId w:val="30"/>
  </w:num>
  <w:num w:numId="22" w16cid:durableId="1940482151">
    <w:abstractNumId w:val="23"/>
  </w:num>
  <w:num w:numId="23" w16cid:durableId="198203558">
    <w:abstractNumId w:val="16"/>
  </w:num>
  <w:num w:numId="24" w16cid:durableId="1627814406">
    <w:abstractNumId w:val="26"/>
  </w:num>
  <w:num w:numId="25" w16cid:durableId="1608849666">
    <w:abstractNumId w:val="21"/>
  </w:num>
  <w:num w:numId="26" w16cid:durableId="1283919838">
    <w:abstractNumId w:val="34"/>
  </w:num>
  <w:num w:numId="27" w16cid:durableId="2061005328">
    <w:abstractNumId w:val="11"/>
  </w:num>
  <w:num w:numId="28" w16cid:durableId="300353032">
    <w:abstractNumId w:val="35"/>
  </w:num>
  <w:num w:numId="29" w16cid:durableId="1809198666">
    <w:abstractNumId w:val="7"/>
  </w:num>
  <w:num w:numId="30" w16cid:durableId="649018951">
    <w:abstractNumId w:val="6"/>
  </w:num>
  <w:num w:numId="31" w16cid:durableId="141318868">
    <w:abstractNumId w:val="5"/>
  </w:num>
  <w:num w:numId="32" w16cid:durableId="1793555316">
    <w:abstractNumId w:val="4"/>
  </w:num>
  <w:num w:numId="33" w16cid:durableId="276179996">
    <w:abstractNumId w:val="8"/>
  </w:num>
  <w:num w:numId="34" w16cid:durableId="1697004951">
    <w:abstractNumId w:val="3"/>
  </w:num>
  <w:num w:numId="35" w16cid:durableId="1228297945">
    <w:abstractNumId w:val="2"/>
  </w:num>
  <w:num w:numId="36" w16cid:durableId="781073938">
    <w:abstractNumId w:val="1"/>
  </w:num>
  <w:num w:numId="37" w16cid:durableId="1583877086">
    <w:abstractNumId w:val="0"/>
  </w:num>
  <w:num w:numId="38" w16cid:durableId="1881287361">
    <w:abstractNumId w:val="33"/>
  </w:num>
  <w:num w:numId="39" w16cid:durableId="751204027">
    <w:abstractNumId w:val="33"/>
  </w:num>
  <w:num w:numId="40" w16cid:durableId="2126653684">
    <w:abstractNumId w:val="17"/>
  </w:num>
  <w:num w:numId="41" w16cid:durableId="1327588651">
    <w:abstractNumId w:val="18"/>
  </w:num>
  <w:num w:numId="42" w16cid:durableId="1889799083">
    <w:abstractNumId w:val="25"/>
  </w:num>
  <w:num w:numId="43" w16cid:durableId="43523759">
    <w:abstractNumId w:val="33"/>
  </w:num>
  <w:num w:numId="44" w16cid:durableId="37975718">
    <w:abstractNumId w:val="14"/>
  </w:num>
  <w:num w:numId="45" w16cid:durableId="805466388">
    <w:abstractNumId w:val="33"/>
  </w:num>
  <w:num w:numId="46" w16cid:durableId="373578895">
    <w:abstractNumId w:val="20"/>
  </w:num>
  <w:num w:numId="47" w16cid:durableId="228808159">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357"/>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C76"/>
    <w:rsid w:val="00000999"/>
    <w:rsid w:val="0000102D"/>
    <w:rsid w:val="000048CE"/>
    <w:rsid w:val="00004AD5"/>
    <w:rsid w:val="00005EDE"/>
    <w:rsid w:val="0000758E"/>
    <w:rsid w:val="0001534F"/>
    <w:rsid w:val="00017EE0"/>
    <w:rsid w:val="00020062"/>
    <w:rsid w:val="00022ECA"/>
    <w:rsid w:val="00022FE3"/>
    <w:rsid w:val="0002372D"/>
    <w:rsid w:val="00027446"/>
    <w:rsid w:val="000306CC"/>
    <w:rsid w:val="00032E14"/>
    <w:rsid w:val="00035593"/>
    <w:rsid w:val="000358BF"/>
    <w:rsid w:val="000362BC"/>
    <w:rsid w:val="00037CC3"/>
    <w:rsid w:val="00037EAE"/>
    <w:rsid w:val="000408C4"/>
    <w:rsid w:val="0004496C"/>
    <w:rsid w:val="00047162"/>
    <w:rsid w:val="00050C23"/>
    <w:rsid w:val="00052593"/>
    <w:rsid w:val="000610E8"/>
    <w:rsid w:val="00061E65"/>
    <w:rsid w:val="00062E40"/>
    <w:rsid w:val="00062E97"/>
    <w:rsid w:val="00062FC9"/>
    <w:rsid w:val="00063AF2"/>
    <w:rsid w:val="000708FC"/>
    <w:rsid w:val="00070FD4"/>
    <w:rsid w:val="000725D1"/>
    <w:rsid w:val="00074165"/>
    <w:rsid w:val="00074DB2"/>
    <w:rsid w:val="00075900"/>
    <w:rsid w:val="00075CE0"/>
    <w:rsid w:val="00080DD2"/>
    <w:rsid w:val="000830F4"/>
    <w:rsid w:val="000848E0"/>
    <w:rsid w:val="00084E3C"/>
    <w:rsid w:val="000878F4"/>
    <w:rsid w:val="00087D37"/>
    <w:rsid w:val="00090400"/>
    <w:rsid w:val="00091B75"/>
    <w:rsid w:val="00091C2F"/>
    <w:rsid w:val="00091E8C"/>
    <w:rsid w:val="00092297"/>
    <w:rsid w:val="000925E3"/>
    <w:rsid w:val="000926FE"/>
    <w:rsid w:val="00092FD0"/>
    <w:rsid w:val="0009403F"/>
    <w:rsid w:val="0009458C"/>
    <w:rsid w:val="000948D8"/>
    <w:rsid w:val="00094D2A"/>
    <w:rsid w:val="00094D38"/>
    <w:rsid w:val="0009761D"/>
    <w:rsid w:val="00097C9B"/>
    <w:rsid w:val="000A0E3D"/>
    <w:rsid w:val="000A1BC7"/>
    <w:rsid w:val="000A36E2"/>
    <w:rsid w:val="000A467D"/>
    <w:rsid w:val="000A47ED"/>
    <w:rsid w:val="000B0D46"/>
    <w:rsid w:val="000B4550"/>
    <w:rsid w:val="000B7051"/>
    <w:rsid w:val="000C3934"/>
    <w:rsid w:val="000C46A7"/>
    <w:rsid w:val="000C49F8"/>
    <w:rsid w:val="000C4A63"/>
    <w:rsid w:val="000D2317"/>
    <w:rsid w:val="000D2BBE"/>
    <w:rsid w:val="000D487B"/>
    <w:rsid w:val="000D55D3"/>
    <w:rsid w:val="000D7418"/>
    <w:rsid w:val="000D76F9"/>
    <w:rsid w:val="000E4077"/>
    <w:rsid w:val="000E6A9D"/>
    <w:rsid w:val="000F05DD"/>
    <w:rsid w:val="000F1453"/>
    <w:rsid w:val="000F14B1"/>
    <w:rsid w:val="000F2793"/>
    <w:rsid w:val="000F56E8"/>
    <w:rsid w:val="00100FAC"/>
    <w:rsid w:val="001040F1"/>
    <w:rsid w:val="00106728"/>
    <w:rsid w:val="0011085C"/>
    <w:rsid w:val="001133B9"/>
    <w:rsid w:val="00115A7F"/>
    <w:rsid w:val="001171B4"/>
    <w:rsid w:val="00117EF2"/>
    <w:rsid w:val="0012109F"/>
    <w:rsid w:val="001216DE"/>
    <w:rsid w:val="00121C69"/>
    <w:rsid w:val="00122F7F"/>
    <w:rsid w:val="0012327C"/>
    <w:rsid w:val="0012386B"/>
    <w:rsid w:val="00123ACE"/>
    <w:rsid w:val="00124022"/>
    <w:rsid w:val="00125A1B"/>
    <w:rsid w:val="00125D33"/>
    <w:rsid w:val="00126959"/>
    <w:rsid w:val="00127B68"/>
    <w:rsid w:val="001308CE"/>
    <w:rsid w:val="00130FA5"/>
    <w:rsid w:val="00131B03"/>
    <w:rsid w:val="001321C0"/>
    <w:rsid w:val="0013399C"/>
    <w:rsid w:val="0013659A"/>
    <w:rsid w:val="00136EE8"/>
    <w:rsid w:val="001404E6"/>
    <w:rsid w:val="00141C8D"/>
    <w:rsid w:val="00143F89"/>
    <w:rsid w:val="001444DC"/>
    <w:rsid w:val="00146CEF"/>
    <w:rsid w:val="00153715"/>
    <w:rsid w:val="0015671E"/>
    <w:rsid w:val="00162D7A"/>
    <w:rsid w:val="001632DA"/>
    <w:rsid w:val="00167E35"/>
    <w:rsid w:val="00167FB1"/>
    <w:rsid w:val="00170405"/>
    <w:rsid w:val="00170466"/>
    <w:rsid w:val="00171D57"/>
    <w:rsid w:val="00174CC1"/>
    <w:rsid w:val="001759FC"/>
    <w:rsid w:val="00177D75"/>
    <w:rsid w:val="00180506"/>
    <w:rsid w:val="00180B45"/>
    <w:rsid w:val="00181123"/>
    <w:rsid w:val="00182DF2"/>
    <w:rsid w:val="0018364E"/>
    <w:rsid w:val="00186E1B"/>
    <w:rsid w:val="001903BE"/>
    <w:rsid w:val="00193045"/>
    <w:rsid w:val="001973D0"/>
    <w:rsid w:val="001A6FD6"/>
    <w:rsid w:val="001A7590"/>
    <w:rsid w:val="001B33F4"/>
    <w:rsid w:val="001B534E"/>
    <w:rsid w:val="001B7385"/>
    <w:rsid w:val="001B7EAF"/>
    <w:rsid w:val="001B7F7F"/>
    <w:rsid w:val="001C00D9"/>
    <w:rsid w:val="001C3072"/>
    <w:rsid w:val="001C351E"/>
    <w:rsid w:val="001C39FC"/>
    <w:rsid w:val="001C4279"/>
    <w:rsid w:val="001C5BE4"/>
    <w:rsid w:val="001C64B0"/>
    <w:rsid w:val="001C7592"/>
    <w:rsid w:val="001D1DD5"/>
    <w:rsid w:val="001D3154"/>
    <w:rsid w:val="001D3CB8"/>
    <w:rsid w:val="001D6A5A"/>
    <w:rsid w:val="001E1DB2"/>
    <w:rsid w:val="001E3FAF"/>
    <w:rsid w:val="001E47B6"/>
    <w:rsid w:val="001E72DC"/>
    <w:rsid w:val="001F05FC"/>
    <w:rsid w:val="001F12F3"/>
    <w:rsid w:val="001F1DE4"/>
    <w:rsid w:val="001F6CD0"/>
    <w:rsid w:val="002015E0"/>
    <w:rsid w:val="0021034D"/>
    <w:rsid w:val="0021205F"/>
    <w:rsid w:val="00214D6D"/>
    <w:rsid w:val="002150D7"/>
    <w:rsid w:val="002164F6"/>
    <w:rsid w:val="0021685F"/>
    <w:rsid w:val="00217A2F"/>
    <w:rsid w:val="002206B8"/>
    <w:rsid w:val="00221CA8"/>
    <w:rsid w:val="002229BD"/>
    <w:rsid w:val="00227134"/>
    <w:rsid w:val="00227512"/>
    <w:rsid w:val="00231D85"/>
    <w:rsid w:val="002337BE"/>
    <w:rsid w:val="002418EE"/>
    <w:rsid w:val="00243A38"/>
    <w:rsid w:val="00243A69"/>
    <w:rsid w:val="002469EA"/>
    <w:rsid w:val="00247D95"/>
    <w:rsid w:val="002537BD"/>
    <w:rsid w:val="00254595"/>
    <w:rsid w:val="0025488E"/>
    <w:rsid w:val="00262F16"/>
    <w:rsid w:val="00264A0F"/>
    <w:rsid w:val="00265EA8"/>
    <w:rsid w:val="0027001E"/>
    <w:rsid w:val="00270357"/>
    <w:rsid w:val="00271992"/>
    <w:rsid w:val="00271B6A"/>
    <w:rsid w:val="002744DA"/>
    <w:rsid w:val="002762A3"/>
    <w:rsid w:val="00276EC4"/>
    <w:rsid w:val="00280CB6"/>
    <w:rsid w:val="00280E5B"/>
    <w:rsid w:val="00282BF9"/>
    <w:rsid w:val="002831A8"/>
    <w:rsid w:val="00285B73"/>
    <w:rsid w:val="00290B06"/>
    <w:rsid w:val="0029121F"/>
    <w:rsid w:val="0029456A"/>
    <w:rsid w:val="002955B0"/>
    <w:rsid w:val="002A12B0"/>
    <w:rsid w:val="002A5A32"/>
    <w:rsid w:val="002A6CA5"/>
    <w:rsid w:val="002A7C88"/>
    <w:rsid w:val="002B0F97"/>
    <w:rsid w:val="002B2E6E"/>
    <w:rsid w:val="002B356F"/>
    <w:rsid w:val="002B370E"/>
    <w:rsid w:val="002C03AB"/>
    <w:rsid w:val="002C11AE"/>
    <w:rsid w:val="002C2C1F"/>
    <w:rsid w:val="002C35E7"/>
    <w:rsid w:val="002C754D"/>
    <w:rsid w:val="002D3BC3"/>
    <w:rsid w:val="002D3D22"/>
    <w:rsid w:val="002D5690"/>
    <w:rsid w:val="002D783F"/>
    <w:rsid w:val="002E1458"/>
    <w:rsid w:val="002E364D"/>
    <w:rsid w:val="002E4E15"/>
    <w:rsid w:val="002E4EEC"/>
    <w:rsid w:val="002E6570"/>
    <w:rsid w:val="002E73CA"/>
    <w:rsid w:val="002F2B73"/>
    <w:rsid w:val="002F44E1"/>
    <w:rsid w:val="0030272F"/>
    <w:rsid w:val="00305D14"/>
    <w:rsid w:val="00311CE6"/>
    <w:rsid w:val="00311FB5"/>
    <w:rsid w:val="00313B50"/>
    <w:rsid w:val="003143F5"/>
    <w:rsid w:val="00325EEC"/>
    <w:rsid w:val="003269C1"/>
    <w:rsid w:val="003306F7"/>
    <w:rsid w:val="00331759"/>
    <w:rsid w:val="00331D1B"/>
    <w:rsid w:val="00332C70"/>
    <w:rsid w:val="00333938"/>
    <w:rsid w:val="0033592D"/>
    <w:rsid w:val="003437E6"/>
    <w:rsid w:val="00350C7B"/>
    <w:rsid w:val="00351831"/>
    <w:rsid w:val="00351858"/>
    <w:rsid w:val="003520CA"/>
    <w:rsid w:val="00352E99"/>
    <w:rsid w:val="00353089"/>
    <w:rsid w:val="00354F5C"/>
    <w:rsid w:val="00357B9A"/>
    <w:rsid w:val="00357DFB"/>
    <w:rsid w:val="00362105"/>
    <w:rsid w:val="003633CE"/>
    <w:rsid w:val="00364C23"/>
    <w:rsid w:val="00374E89"/>
    <w:rsid w:val="0037604A"/>
    <w:rsid w:val="003764B2"/>
    <w:rsid w:val="00380B9F"/>
    <w:rsid w:val="0038244D"/>
    <w:rsid w:val="0038285B"/>
    <w:rsid w:val="0038293C"/>
    <w:rsid w:val="00382FEB"/>
    <w:rsid w:val="00386C4A"/>
    <w:rsid w:val="00386DA5"/>
    <w:rsid w:val="00386E06"/>
    <w:rsid w:val="00390E52"/>
    <w:rsid w:val="00394CC3"/>
    <w:rsid w:val="0039627C"/>
    <w:rsid w:val="00396CAC"/>
    <w:rsid w:val="003978A6"/>
    <w:rsid w:val="003A057F"/>
    <w:rsid w:val="003A1C4C"/>
    <w:rsid w:val="003A220B"/>
    <w:rsid w:val="003A2871"/>
    <w:rsid w:val="003A2924"/>
    <w:rsid w:val="003A4522"/>
    <w:rsid w:val="003B27BF"/>
    <w:rsid w:val="003B48E7"/>
    <w:rsid w:val="003B625A"/>
    <w:rsid w:val="003C246A"/>
    <w:rsid w:val="003C31E6"/>
    <w:rsid w:val="003C4133"/>
    <w:rsid w:val="003C5738"/>
    <w:rsid w:val="003C579E"/>
    <w:rsid w:val="003C7D45"/>
    <w:rsid w:val="003D1259"/>
    <w:rsid w:val="003D41A5"/>
    <w:rsid w:val="003D467C"/>
    <w:rsid w:val="003D52D2"/>
    <w:rsid w:val="003D552B"/>
    <w:rsid w:val="003E0354"/>
    <w:rsid w:val="003E050F"/>
    <w:rsid w:val="003E152B"/>
    <w:rsid w:val="003E41F8"/>
    <w:rsid w:val="003E53D1"/>
    <w:rsid w:val="003E60B8"/>
    <w:rsid w:val="004004BB"/>
    <w:rsid w:val="00400D03"/>
    <w:rsid w:val="00400E3D"/>
    <w:rsid w:val="0040442A"/>
    <w:rsid w:val="00405782"/>
    <w:rsid w:val="00406B6E"/>
    <w:rsid w:val="004074E6"/>
    <w:rsid w:val="00407638"/>
    <w:rsid w:val="00412EEA"/>
    <w:rsid w:val="00413653"/>
    <w:rsid w:val="00414341"/>
    <w:rsid w:val="00414E79"/>
    <w:rsid w:val="004164D2"/>
    <w:rsid w:val="00420A40"/>
    <w:rsid w:val="00422B85"/>
    <w:rsid w:val="00424576"/>
    <w:rsid w:val="004278C4"/>
    <w:rsid w:val="004310A7"/>
    <w:rsid w:val="004341BF"/>
    <w:rsid w:val="00446F91"/>
    <w:rsid w:val="004529F2"/>
    <w:rsid w:val="00453DD1"/>
    <w:rsid w:val="00455029"/>
    <w:rsid w:val="00461771"/>
    <w:rsid w:val="004640B9"/>
    <w:rsid w:val="00466A1B"/>
    <w:rsid w:val="00470024"/>
    <w:rsid w:val="0047633E"/>
    <w:rsid w:val="004827FB"/>
    <w:rsid w:val="00483484"/>
    <w:rsid w:val="00485229"/>
    <w:rsid w:val="00487394"/>
    <w:rsid w:val="00487956"/>
    <w:rsid w:val="00491920"/>
    <w:rsid w:val="0049496D"/>
    <w:rsid w:val="004964EB"/>
    <w:rsid w:val="004A02FB"/>
    <w:rsid w:val="004A2814"/>
    <w:rsid w:val="004A40C9"/>
    <w:rsid w:val="004B425B"/>
    <w:rsid w:val="004B6D34"/>
    <w:rsid w:val="004C170F"/>
    <w:rsid w:val="004C1825"/>
    <w:rsid w:val="004C1A24"/>
    <w:rsid w:val="004C5357"/>
    <w:rsid w:val="004C5F81"/>
    <w:rsid w:val="004C7D28"/>
    <w:rsid w:val="004D013F"/>
    <w:rsid w:val="004D05D6"/>
    <w:rsid w:val="004D0B5E"/>
    <w:rsid w:val="004D388E"/>
    <w:rsid w:val="004D3BCF"/>
    <w:rsid w:val="004D3FA5"/>
    <w:rsid w:val="004D528E"/>
    <w:rsid w:val="004D684E"/>
    <w:rsid w:val="004D6D15"/>
    <w:rsid w:val="004E36EA"/>
    <w:rsid w:val="004E3E02"/>
    <w:rsid w:val="004E504B"/>
    <w:rsid w:val="004E7C62"/>
    <w:rsid w:val="004F364C"/>
    <w:rsid w:val="004F4EFF"/>
    <w:rsid w:val="004F58A3"/>
    <w:rsid w:val="004F7C9A"/>
    <w:rsid w:val="00501630"/>
    <w:rsid w:val="0050171E"/>
    <w:rsid w:val="00502552"/>
    <w:rsid w:val="005047E9"/>
    <w:rsid w:val="00504AB6"/>
    <w:rsid w:val="0050528A"/>
    <w:rsid w:val="005072AE"/>
    <w:rsid w:val="00510F70"/>
    <w:rsid w:val="00511557"/>
    <w:rsid w:val="00511B7E"/>
    <w:rsid w:val="00511C59"/>
    <w:rsid w:val="00512B91"/>
    <w:rsid w:val="00512D55"/>
    <w:rsid w:val="00515307"/>
    <w:rsid w:val="00516821"/>
    <w:rsid w:val="00521791"/>
    <w:rsid w:val="00521BE6"/>
    <w:rsid w:val="00524C25"/>
    <w:rsid w:val="005270D3"/>
    <w:rsid w:val="0053319C"/>
    <w:rsid w:val="00534617"/>
    <w:rsid w:val="005353A5"/>
    <w:rsid w:val="00535CEE"/>
    <w:rsid w:val="00536E6F"/>
    <w:rsid w:val="00537CD2"/>
    <w:rsid w:val="005407D9"/>
    <w:rsid w:val="00541A27"/>
    <w:rsid w:val="00541BE2"/>
    <w:rsid w:val="00543B5C"/>
    <w:rsid w:val="005452E5"/>
    <w:rsid w:val="00546048"/>
    <w:rsid w:val="00547F93"/>
    <w:rsid w:val="00551756"/>
    <w:rsid w:val="005562BE"/>
    <w:rsid w:val="00556830"/>
    <w:rsid w:val="00557254"/>
    <w:rsid w:val="00557A16"/>
    <w:rsid w:val="005600B4"/>
    <w:rsid w:val="0056272F"/>
    <w:rsid w:val="00564392"/>
    <w:rsid w:val="00571ADC"/>
    <w:rsid w:val="00574755"/>
    <w:rsid w:val="00574A0E"/>
    <w:rsid w:val="005751BD"/>
    <w:rsid w:val="0057653A"/>
    <w:rsid w:val="00576FD1"/>
    <w:rsid w:val="00577A91"/>
    <w:rsid w:val="0058138C"/>
    <w:rsid w:val="0058260A"/>
    <w:rsid w:val="005850AF"/>
    <w:rsid w:val="00587A55"/>
    <w:rsid w:val="0059122E"/>
    <w:rsid w:val="005923DD"/>
    <w:rsid w:val="005940E9"/>
    <w:rsid w:val="00595501"/>
    <w:rsid w:val="005A2FC0"/>
    <w:rsid w:val="005A49BE"/>
    <w:rsid w:val="005A4F83"/>
    <w:rsid w:val="005A58A4"/>
    <w:rsid w:val="005A59F9"/>
    <w:rsid w:val="005A606C"/>
    <w:rsid w:val="005A6238"/>
    <w:rsid w:val="005B2052"/>
    <w:rsid w:val="005B2BE2"/>
    <w:rsid w:val="005C3727"/>
    <w:rsid w:val="005C443D"/>
    <w:rsid w:val="005C4EFC"/>
    <w:rsid w:val="005D06BC"/>
    <w:rsid w:val="005D0C91"/>
    <w:rsid w:val="005D1CFE"/>
    <w:rsid w:val="005D571F"/>
    <w:rsid w:val="005E24F9"/>
    <w:rsid w:val="005E589D"/>
    <w:rsid w:val="005E722E"/>
    <w:rsid w:val="005F14D3"/>
    <w:rsid w:val="005F241D"/>
    <w:rsid w:val="005F3360"/>
    <w:rsid w:val="005F49D7"/>
    <w:rsid w:val="00601F61"/>
    <w:rsid w:val="00603B3E"/>
    <w:rsid w:val="006055D1"/>
    <w:rsid w:val="006058CB"/>
    <w:rsid w:val="006067EE"/>
    <w:rsid w:val="00606F92"/>
    <w:rsid w:val="00611D19"/>
    <w:rsid w:val="00612C6B"/>
    <w:rsid w:val="00613ED4"/>
    <w:rsid w:val="006157B7"/>
    <w:rsid w:val="00623BCC"/>
    <w:rsid w:val="00625E09"/>
    <w:rsid w:val="006269BF"/>
    <w:rsid w:val="00632006"/>
    <w:rsid w:val="0063302C"/>
    <w:rsid w:val="006349FD"/>
    <w:rsid w:val="00636B4A"/>
    <w:rsid w:val="00640CD2"/>
    <w:rsid w:val="0064117A"/>
    <w:rsid w:val="0064437C"/>
    <w:rsid w:val="00645340"/>
    <w:rsid w:val="00647A2F"/>
    <w:rsid w:val="006525EE"/>
    <w:rsid w:val="006551A2"/>
    <w:rsid w:val="00660CAF"/>
    <w:rsid w:val="00663A32"/>
    <w:rsid w:val="006640EC"/>
    <w:rsid w:val="0067378E"/>
    <w:rsid w:val="00673EA2"/>
    <w:rsid w:val="0067574F"/>
    <w:rsid w:val="0067615C"/>
    <w:rsid w:val="006765E4"/>
    <w:rsid w:val="006768E2"/>
    <w:rsid w:val="0068014F"/>
    <w:rsid w:val="00680616"/>
    <w:rsid w:val="00682763"/>
    <w:rsid w:val="00683521"/>
    <w:rsid w:val="0068505B"/>
    <w:rsid w:val="00692872"/>
    <w:rsid w:val="00696BA0"/>
    <w:rsid w:val="0069762B"/>
    <w:rsid w:val="006A0D76"/>
    <w:rsid w:val="006A1204"/>
    <w:rsid w:val="006A388B"/>
    <w:rsid w:val="006A5502"/>
    <w:rsid w:val="006A78C6"/>
    <w:rsid w:val="006B01DC"/>
    <w:rsid w:val="006B0FBC"/>
    <w:rsid w:val="006B1920"/>
    <w:rsid w:val="006B620A"/>
    <w:rsid w:val="006B7000"/>
    <w:rsid w:val="006C2A63"/>
    <w:rsid w:val="006C3417"/>
    <w:rsid w:val="006C4B5D"/>
    <w:rsid w:val="006C5AC5"/>
    <w:rsid w:val="006D4B3A"/>
    <w:rsid w:val="006D5488"/>
    <w:rsid w:val="006D56FC"/>
    <w:rsid w:val="006D6FD6"/>
    <w:rsid w:val="006D7D63"/>
    <w:rsid w:val="006E3238"/>
    <w:rsid w:val="006E68FA"/>
    <w:rsid w:val="006F0045"/>
    <w:rsid w:val="006F13C8"/>
    <w:rsid w:val="006F50BF"/>
    <w:rsid w:val="006F6554"/>
    <w:rsid w:val="00702AD3"/>
    <w:rsid w:val="00704E75"/>
    <w:rsid w:val="00705B98"/>
    <w:rsid w:val="00712C5A"/>
    <w:rsid w:val="007146AD"/>
    <w:rsid w:val="0071481B"/>
    <w:rsid w:val="00716A2E"/>
    <w:rsid w:val="00723382"/>
    <w:rsid w:val="00727B22"/>
    <w:rsid w:val="00732544"/>
    <w:rsid w:val="00733C29"/>
    <w:rsid w:val="007343B0"/>
    <w:rsid w:val="00741CAE"/>
    <w:rsid w:val="00742006"/>
    <w:rsid w:val="00746311"/>
    <w:rsid w:val="007509CD"/>
    <w:rsid w:val="00751FF7"/>
    <w:rsid w:val="007550D4"/>
    <w:rsid w:val="007551CA"/>
    <w:rsid w:val="007555A5"/>
    <w:rsid w:val="00756B5D"/>
    <w:rsid w:val="00757B5C"/>
    <w:rsid w:val="00766611"/>
    <w:rsid w:val="00767C09"/>
    <w:rsid w:val="00767F5D"/>
    <w:rsid w:val="007718FE"/>
    <w:rsid w:val="0077459A"/>
    <w:rsid w:val="00775C54"/>
    <w:rsid w:val="00777148"/>
    <w:rsid w:val="0078302D"/>
    <w:rsid w:val="007851E8"/>
    <w:rsid w:val="00785452"/>
    <w:rsid w:val="00785F7A"/>
    <w:rsid w:val="00786818"/>
    <w:rsid w:val="007948F2"/>
    <w:rsid w:val="00794FBD"/>
    <w:rsid w:val="00795839"/>
    <w:rsid w:val="00795DD0"/>
    <w:rsid w:val="007A00D7"/>
    <w:rsid w:val="007A2A2F"/>
    <w:rsid w:val="007A4479"/>
    <w:rsid w:val="007A61EF"/>
    <w:rsid w:val="007B3979"/>
    <w:rsid w:val="007B426C"/>
    <w:rsid w:val="007B4553"/>
    <w:rsid w:val="007B78F7"/>
    <w:rsid w:val="007C183F"/>
    <w:rsid w:val="007C2551"/>
    <w:rsid w:val="007C3C1D"/>
    <w:rsid w:val="007D0694"/>
    <w:rsid w:val="007D0E1E"/>
    <w:rsid w:val="007D4B99"/>
    <w:rsid w:val="007E0490"/>
    <w:rsid w:val="007E1F7C"/>
    <w:rsid w:val="007E5859"/>
    <w:rsid w:val="007E5915"/>
    <w:rsid w:val="007E6960"/>
    <w:rsid w:val="007E7178"/>
    <w:rsid w:val="007E76B3"/>
    <w:rsid w:val="007E79B2"/>
    <w:rsid w:val="007F2AD0"/>
    <w:rsid w:val="007F475E"/>
    <w:rsid w:val="007F5A59"/>
    <w:rsid w:val="007F61B7"/>
    <w:rsid w:val="008024FB"/>
    <w:rsid w:val="0080265C"/>
    <w:rsid w:val="008104CA"/>
    <w:rsid w:val="0081090B"/>
    <w:rsid w:val="00811F37"/>
    <w:rsid w:val="008207F0"/>
    <w:rsid w:val="008213A2"/>
    <w:rsid w:val="00821BF9"/>
    <w:rsid w:val="00821C34"/>
    <w:rsid w:val="00821DA3"/>
    <w:rsid w:val="00822B75"/>
    <w:rsid w:val="00826451"/>
    <w:rsid w:val="008329AA"/>
    <w:rsid w:val="00834927"/>
    <w:rsid w:val="00837665"/>
    <w:rsid w:val="008404FA"/>
    <w:rsid w:val="00852220"/>
    <w:rsid w:val="008541C8"/>
    <w:rsid w:val="00854336"/>
    <w:rsid w:val="008546B9"/>
    <w:rsid w:val="00854A74"/>
    <w:rsid w:val="008553DA"/>
    <w:rsid w:val="00855B70"/>
    <w:rsid w:val="00862F76"/>
    <w:rsid w:val="00865055"/>
    <w:rsid w:val="00865CD4"/>
    <w:rsid w:val="00865EBA"/>
    <w:rsid w:val="008674C1"/>
    <w:rsid w:val="00872FEF"/>
    <w:rsid w:val="008772B2"/>
    <w:rsid w:val="0087794A"/>
    <w:rsid w:val="00880032"/>
    <w:rsid w:val="00881590"/>
    <w:rsid w:val="0088333D"/>
    <w:rsid w:val="00883CBF"/>
    <w:rsid w:val="00884FD8"/>
    <w:rsid w:val="0088737B"/>
    <w:rsid w:val="00887EF2"/>
    <w:rsid w:val="00887F40"/>
    <w:rsid w:val="008928DC"/>
    <w:rsid w:val="00892FC8"/>
    <w:rsid w:val="008A0753"/>
    <w:rsid w:val="008A2BDF"/>
    <w:rsid w:val="008A54F9"/>
    <w:rsid w:val="008A7F61"/>
    <w:rsid w:val="008B39DE"/>
    <w:rsid w:val="008B41FC"/>
    <w:rsid w:val="008B5020"/>
    <w:rsid w:val="008B5B3C"/>
    <w:rsid w:val="008B797B"/>
    <w:rsid w:val="008B7981"/>
    <w:rsid w:val="008C0315"/>
    <w:rsid w:val="008C4EE3"/>
    <w:rsid w:val="008C5CF2"/>
    <w:rsid w:val="008D025B"/>
    <w:rsid w:val="008D10B7"/>
    <w:rsid w:val="008D122F"/>
    <w:rsid w:val="008D18EB"/>
    <w:rsid w:val="008D226A"/>
    <w:rsid w:val="008D33AD"/>
    <w:rsid w:val="008D4980"/>
    <w:rsid w:val="008D7DD9"/>
    <w:rsid w:val="008E1D78"/>
    <w:rsid w:val="008E28CC"/>
    <w:rsid w:val="008E6CA8"/>
    <w:rsid w:val="008F3003"/>
    <w:rsid w:val="008F65EA"/>
    <w:rsid w:val="008F7844"/>
    <w:rsid w:val="00901C07"/>
    <w:rsid w:val="00901EEC"/>
    <w:rsid w:val="00902E57"/>
    <w:rsid w:val="0090341D"/>
    <w:rsid w:val="009073DB"/>
    <w:rsid w:val="00907FCE"/>
    <w:rsid w:val="00911265"/>
    <w:rsid w:val="00911D2E"/>
    <w:rsid w:val="00911D61"/>
    <w:rsid w:val="009125ED"/>
    <w:rsid w:val="0091265A"/>
    <w:rsid w:val="00914385"/>
    <w:rsid w:val="0091468B"/>
    <w:rsid w:val="00916C04"/>
    <w:rsid w:val="00924B77"/>
    <w:rsid w:val="0092528E"/>
    <w:rsid w:val="00925759"/>
    <w:rsid w:val="009271E9"/>
    <w:rsid w:val="00930BF0"/>
    <w:rsid w:val="0093539E"/>
    <w:rsid w:val="00935484"/>
    <w:rsid w:val="009359B9"/>
    <w:rsid w:val="00937011"/>
    <w:rsid w:val="00942E9C"/>
    <w:rsid w:val="00944504"/>
    <w:rsid w:val="0094482F"/>
    <w:rsid w:val="009466E9"/>
    <w:rsid w:val="00946C04"/>
    <w:rsid w:val="00947CD7"/>
    <w:rsid w:val="00954305"/>
    <w:rsid w:val="009606FD"/>
    <w:rsid w:val="0096222B"/>
    <w:rsid w:val="00965A63"/>
    <w:rsid w:val="00966A4C"/>
    <w:rsid w:val="00971715"/>
    <w:rsid w:val="009763C1"/>
    <w:rsid w:val="00977714"/>
    <w:rsid w:val="00982D4D"/>
    <w:rsid w:val="00987768"/>
    <w:rsid w:val="009925BE"/>
    <w:rsid w:val="0099407A"/>
    <w:rsid w:val="009A2AAC"/>
    <w:rsid w:val="009A2C50"/>
    <w:rsid w:val="009A3F61"/>
    <w:rsid w:val="009B0435"/>
    <w:rsid w:val="009B2D27"/>
    <w:rsid w:val="009B5FB2"/>
    <w:rsid w:val="009B66BE"/>
    <w:rsid w:val="009B752D"/>
    <w:rsid w:val="009B78FC"/>
    <w:rsid w:val="009C06C4"/>
    <w:rsid w:val="009C1940"/>
    <w:rsid w:val="009C1A87"/>
    <w:rsid w:val="009C4131"/>
    <w:rsid w:val="009C5361"/>
    <w:rsid w:val="009C6964"/>
    <w:rsid w:val="009C7512"/>
    <w:rsid w:val="009D3CDB"/>
    <w:rsid w:val="009D3F5A"/>
    <w:rsid w:val="009D52C9"/>
    <w:rsid w:val="009D66A6"/>
    <w:rsid w:val="009E255E"/>
    <w:rsid w:val="009E2589"/>
    <w:rsid w:val="009E3EDF"/>
    <w:rsid w:val="009F0348"/>
    <w:rsid w:val="009F30FF"/>
    <w:rsid w:val="009F4ECA"/>
    <w:rsid w:val="00A0282B"/>
    <w:rsid w:val="00A028EB"/>
    <w:rsid w:val="00A03AD1"/>
    <w:rsid w:val="00A03D31"/>
    <w:rsid w:val="00A06954"/>
    <w:rsid w:val="00A07291"/>
    <w:rsid w:val="00A07629"/>
    <w:rsid w:val="00A108C1"/>
    <w:rsid w:val="00A16695"/>
    <w:rsid w:val="00A16C8F"/>
    <w:rsid w:val="00A2429D"/>
    <w:rsid w:val="00A2493D"/>
    <w:rsid w:val="00A26AA0"/>
    <w:rsid w:val="00A3064D"/>
    <w:rsid w:val="00A32EEC"/>
    <w:rsid w:val="00A33154"/>
    <w:rsid w:val="00A363ED"/>
    <w:rsid w:val="00A50796"/>
    <w:rsid w:val="00A53100"/>
    <w:rsid w:val="00A60C13"/>
    <w:rsid w:val="00A632E7"/>
    <w:rsid w:val="00A632EE"/>
    <w:rsid w:val="00A66DCA"/>
    <w:rsid w:val="00A675A1"/>
    <w:rsid w:val="00A67F0C"/>
    <w:rsid w:val="00A73122"/>
    <w:rsid w:val="00A745C7"/>
    <w:rsid w:val="00A753E8"/>
    <w:rsid w:val="00A76840"/>
    <w:rsid w:val="00A76E76"/>
    <w:rsid w:val="00A804FA"/>
    <w:rsid w:val="00A81F47"/>
    <w:rsid w:val="00A82D45"/>
    <w:rsid w:val="00A84771"/>
    <w:rsid w:val="00A84E01"/>
    <w:rsid w:val="00A85AA0"/>
    <w:rsid w:val="00A866FD"/>
    <w:rsid w:val="00A86807"/>
    <w:rsid w:val="00A94B78"/>
    <w:rsid w:val="00A952DB"/>
    <w:rsid w:val="00A96352"/>
    <w:rsid w:val="00A96945"/>
    <w:rsid w:val="00A97431"/>
    <w:rsid w:val="00AA087A"/>
    <w:rsid w:val="00AA2C38"/>
    <w:rsid w:val="00AB2832"/>
    <w:rsid w:val="00AB3ED8"/>
    <w:rsid w:val="00AB6900"/>
    <w:rsid w:val="00AB7C76"/>
    <w:rsid w:val="00AC0803"/>
    <w:rsid w:val="00AC6112"/>
    <w:rsid w:val="00AD058B"/>
    <w:rsid w:val="00AD059F"/>
    <w:rsid w:val="00AD37DC"/>
    <w:rsid w:val="00AD4C19"/>
    <w:rsid w:val="00AD5135"/>
    <w:rsid w:val="00AD54A3"/>
    <w:rsid w:val="00AE3F5C"/>
    <w:rsid w:val="00AE637E"/>
    <w:rsid w:val="00AF0014"/>
    <w:rsid w:val="00AF0543"/>
    <w:rsid w:val="00AF061E"/>
    <w:rsid w:val="00AF1279"/>
    <w:rsid w:val="00AF3855"/>
    <w:rsid w:val="00AF436E"/>
    <w:rsid w:val="00AF5768"/>
    <w:rsid w:val="00AF6EC7"/>
    <w:rsid w:val="00AF6F73"/>
    <w:rsid w:val="00AF791A"/>
    <w:rsid w:val="00B00393"/>
    <w:rsid w:val="00B01E03"/>
    <w:rsid w:val="00B0306F"/>
    <w:rsid w:val="00B053C0"/>
    <w:rsid w:val="00B07E6B"/>
    <w:rsid w:val="00B16D97"/>
    <w:rsid w:val="00B21CCA"/>
    <w:rsid w:val="00B228A1"/>
    <w:rsid w:val="00B26D0C"/>
    <w:rsid w:val="00B32992"/>
    <w:rsid w:val="00B33419"/>
    <w:rsid w:val="00B357E8"/>
    <w:rsid w:val="00B40382"/>
    <w:rsid w:val="00B41FB2"/>
    <w:rsid w:val="00B439D4"/>
    <w:rsid w:val="00B45B08"/>
    <w:rsid w:val="00B45B70"/>
    <w:rsid w:val="00B476EC"/>
    <w:rsid w:val="00B504D9"/>
    <w:rsid w:val="00B52B41"/>
    <w:rsid w:val="00B5588E"/>
    <w:rsid w:val="00B60A5E"/>
    <w:rsid w:val="00B610A4"/>
    <w:rsid w:val="00B621A7"/>
    <w:rsid w:val="00B70F96"/>
    <w:rsid w:val="00B711F8"/>
    <w:rsid w:val="00B71F57"/>
    <w:rsid w:val="00B733FC"/>
    <w:rsid w:val="00B74924"/>
    <w:rsid w:val="00B74C36"/>
    <w:rsid w:val="00B7502C"/>
    <w:rsid w:val="00B76549"/>
    <w:rsid w:val="00B8001C"/>
    <w:rsid w:val="00B820C8"/>
    <w:rsid w:val="00B849F2"/>
    <w:rsid w:val="00B87184"/>
    <w:rsid w:val="00B9022C"/>
    <w:rsid w:val="00B9047D"/>
    <w:rsid w:val="00B90A1F"/>
    <w:rsid w:val="00B91725"/>
    <w:rsid w:val="00B97124"/>
    <w:rsid w:val="00BA1110"/>
    <w:rsid w:val="00BA1CB4"/>
    <w:rsid w:val="00BA700F"/>
    <w:rsid w:val="00BB0D63"/>
    <w:rsid w:val="00BB105D"/>
    <w:rsid w:val="00BB3FD0"/>
    <w:rsid w:val="00BB4276"/>
    <w:rsid w:val="00BB5C0A"/>
    <w:rsid w:val="00BC308C"/>
    <w:rsid w:val="00BC44F3"/>
    <w:rsid w:val="00BC5963"/>
    <w:rsid w:val="00BC6F01"/>
    <w:rsid w:val="00BD62D6"/>
    <w:rsid w:val="00BD668D"/>
    <w:rsid w:val="00BE0ACF"/>
    <w:rsid w:val="00BE2006"/>
    <w:rsid w:val="00BE3CDA"/>
    <w:rsid w:val="00BE46EA"/>
    <w:rsid w:val="00BE7BFF"/>
    <w:rsid w:val="00BF0264"/>
    <w:rsid w:val="00BF2559"/>
    <w:rsid w:val="00BF2F98"/>
    <w:rsid w:val="00BF6BB2"/>
    <w:rsid w:val="00C006D7"/>
    <w:rsid w:val="00C054FC"/>
    <w:rsid w:val="00C05EBF"/>
    <w:rsid w:val="00C05F8C"/>
    <w:rsid w:val="00C067EC"/>
    <w:rsid w:val="00C0729D"/>
    <w:rsid w:val="00C116F1"/>
    <w:rsid w:val="00C1248A"/>
    <w:rsid w:val="00C14CDB"/>
    <w:rsid w:val="00C1677C"/>
    <w:rsid w:val="00C169A0"/>
    <w:rsid w:val="00C21CDF"/>
    <w:rsid w:val="00C22633"/>
    <w:rsid w:val="00C23A99"/>
    <w:rsid w:val="00C253AB"/>
    <w:rsid w:val="00C26D69"/>
    <w:rsid w:val="00C27C8F"/>
    <w:rsid w:val="00C3147E"/>
    <w:rsid w:val="00C315DC"/>
    <w:rsid w:val="00C31F3C"/>
    <w:rsid w:val="00C32F45"/>
    <w:rsid w:val="00C33F28"/>
    <w:rsid w:val="00C3734F"/>
    <w:rsid w:val="00C40ABA"/>
    <w:rsid w:val="00C41CCC"/>
    <w:rsid w:val="00C4234C"/>
    <w:rsid w:val="00C42908"/>
    <w:rsid w:val="00C45FD4"/>
    <w:rsid w:val="00C4635E"/>
    <w:rsid w:val="00C47CCF"/>
    <w:rsid w:val="00C540B0"/>
    <w:rsid w:val="00C54782"/>
    <w:rsid w:val="00C6157A"/>
    <w:rsid w:val="00C61605"/>
    <w:rsid w:val="00C621F7"/>
    <w:rsid w:val="00C655E2"/>
    <w:rsid w:val="00C65ED7"/>
    <w:rsid w:val="00C66935"/>
    <w:rsid w:val="00C66A12"/>
    <w:rsid w:val="00C66BB2"/>
    <w:rsid w:val="00C67145"/>
    <w:rsid w:val="00C70C0B"/>
    <w:rsid w:val="00C710CA"/>
    <w:rsid w:val="00C72830"/>
    <w:rsid w:val="00C7347A"/>
    <w:rsid w:val="00C74FB2"/>
    <w:rsid w:val="00C80175"/>
    <w:rsid w:val="00C81241"/>
    <w:rsid w:val="00C85233"/>
    <w:rsid w:val="00C85695"/>
    <w:rsid w:val="00C85B07"/>
    <w:rsid w:val="00C865F1"/>
    <w:rsid w:val="00C8693C"/>
    <w:rsid w:val="00C876FA"/>
    <w:rsid w:val="00CA366F"/>
    <w:rsid w:val="00CA552C"/>
    <w:rsid w:val="00CA5BB2"/>
    <w:rsid w:val="00CA761B"/>
    <w:rsid w:val="00CA7C58"/>
    <w:rsid w:val="00CB0870"/>
    <w:rsid w:val="00CB0995"/>
    <w:rsid w:val="00CB0E1A"/>
    <w:rsid w:val="00CB14D2"/>
    <w:rsid w:val="00CB4E2F"/>
    <w:rsid w:val="00CC3372"/>
    <w:rsid w:val="00CC3752"/>
    <w:rsid w:val="00CC3A2C"/>
    <w:rsid w:val="00CC6679"/>
    <w:rsid w:val="00CC7E7D"/>
    <w:rsid w:val="00CD050E"/>
    <w:rsid w:val="00CD309F"/>
    <w:rsid w:val="00CD5089"/>
    <w:rsid w:val="00CD6172"/>
    <w:rsid w:val="00CD64F7"/>
    <w:rsid w:val="00CD6A2B"/>
    <w:rsid w:val="00CD732D"/>
    <w:rsid w:val="00CE16B0"/>
    <w:rsid w:val="00CE3787"/>
    <w:rsid w:val="00CE5521"/>
    <w:rsid w:val="00CE59E4"/>
    <w:rsid w:val="00CE7323"/>
    <w:rsid w:val="00CF490C"/>
    <w:rsid w:val="00D019AD"/>
    <w:rsid w:val="00D04955"/>
    <w:rsid w:val="00D05F64"/>
    <w:rsid w:val="00D06B89"/>
    <w:rsid w:val="00D12417"/>
    <w:rsid w:val="00D12B48"/>
    <w:rsid w:val="00D14AC7"/>
    <w:rsid w:val="00D14F67"/>
    <w:rsid w:val="00D156AC"/>
    <w:rsid w:val="00D15BDE"/>
    <w:rsid w:val="00D20723"/>
    <w:rsid w:val="00D2122B"/>
    <w:rsid w:val="00D22DB7"/>
    <w:rsid w:val="00D2435C"/>
    <w:rsid w:val="00D2496C"/>
    <w:rsid w:val="00D26C93"/>
    <w:rsid w:val="00D30A31"/>
    <w:rsid w:val="00D30FC7"/>
    <w:rsid w:val="00D32842"/>
    <w:rsid w:val="00D3294A"/>
    <w:rsid w:val="00D32A1A"/>
    <w:rsid w:val="00D32D9E"/>
    <w:rsid w:val="00D34753"/>
    <w:rsid w:val="00D3737C"/>
    <w:rsid w:val="00D40B53"/>
    <w:rsid w:val="00D41393"/>
    <w:rsid w:val="00D41B1F"/>
    <w:rsid w:val="00D42892"/>
    <w:rsid w:val="00D43E26"/>
    <w:rsid w:val="00D46073"/>
    <w:rsid w:val="00D476CF"/>
    <w:rsid w:val="00D47D9D"/>
    <w:rsid w:val="00D50756"/>
    <w:rsid w:val="00D52500"/>
    <w:rsid w:val="00D57CEE"/>
    <w:rsid w:val="00D63768"/>
    <w:rsid w:val="00D64380"/>
    <w:rsid w:val="00D66E04"/>
    <w:rsid w:val="00D71943"/>
    <w:rsid w:val="00D71DAE"/>
    <w:rsid w:val="00D724AB"/>
    <w:rsid w:val="00D72766"/>
    <w:rsid w:val="00D73AF3"/>
    <w:rsid w:val="00D74992"/>
    <w:rsid w:val="00D857B6"/>
    <w:rsid w:val="00D86431"/>
    <w:rsid w:val="00D90ACF"/>
    <w:rsid w:val="00D90EF6"/>
    <w:rsid w:val="00D916B1"/>
    <w:rsid w:val="00D94419"/>
    <w:rsid w:val="00DA0B6D"/>
    <w:rsid w:val="00DA31DD"/>
    <w:rsid w:val="00DA5014"/>
    <w:rsid w:val="00DB2C9F"/>
    <w:rsid w:val="00DB3346"/>
    <w:rsid w:val="00DB75D2"/>
    <w:rsid w:val="00DC25EE"/>
    <w:rsid w:val="00DC525A"/>
    <w:rsid w:val="00DC5DE8"/>
    <w:rsid w:val="00DD1C41"/>
    <w:rsid w:val="00DD21FE"/>
    <w:rsid w:val="00DD2383"/>
    <w:rsid w:val="00DD2C68"/>
    <w:rsid w:val="00DD5EB7"/>
    <w:rsid w:val="00DE21B2"/>
    <w:rsid w:val="00DE4AF7"/>
    <w:rsid w:val="00DE5BD4"/>
    <w:rsid w:val="00DE62BB"/>
    <w:rsid w:val="00DE6EB4"/>
    <w:rsid w:val="00DF0333"/>
    <w:rsid w:val="00DF1E17"/>
    <w:rsid w:val="00DF4501"/>
    <w:rsid w:val="00DF68ED"/>
    <w:rsid w:val="00DF6E3E"/>
    <w:rsid w:val="00DF77DE"/>
    <w:rsid w:val="00E01345"/>
    <w:rsid w:val="00E01806"/>
    <w:rsid w:val="00E0215D"/>
    <w:rsid w:val="00E03CD4"/>
    <w:rsid w:val="00E052EA"/>
    <w:rsid w:val="00E06CC3"/>
    <w:rsid w:val="00E071D7"/>
    <w:rsid w:val="00E07F8B"/>
    <w:rsid w:val="00E11815"/>
    <w:rsid w:val="00E122DA"/>
    <w:rsid w:val="00E1332F"/>
    <w:rsid w:val="00E142AC"/>
    <w:rsid w:val="00E15992"/>
    <w:rsid w:val="00E20D02"/>
    <w:rsid w:val="00E227A0"/>
    <w:rsid w:val="00E22883"/>
    <w:rsid w:val="00E26FDF"/>
    <w:rsid w:val="00E27B09"/>
    <w:rsid w:val="00E354EC"/>
    <w:rsid w:val="00E367A4"/>
    <w:rsid w:val="00E36A58"/>
    <w:rsid w:val="00E36ADC"/>
    <w:rsid w:val="00E36E66"/>
    <w:rsid w:val="00E402DE"/>
    <w:rsid w:val="00E40DE7"/>
    <w:rsid w:val="00E41D8E"/>
    <w:rsid w:val="00E4317B"/>
    <w:rsid w:val="00E47993"/>
    <w:rsid w:val="00E55ED7"/>
    <w:rsid w:val="00E57CA1"/>
    <w:rsid w:val="00E66617"/>
    <w:rsid w:val="00E6695B"/>
    <w:rsid w:val="00E673C7"/>
    <w:rsid w:val="00E703B6"/>
    <w:rsid w:val="00E73FB3"/>
    <w:rsid w:val="00E77D68"/>
    <w:rsid w:val="00E77DF8"/>
    <w:rsid w:val="00E81623"/>
    <w:rsid w:val="00E82674"/>
    <w:rsid w:val="00E82DA7"/>
    <w:rsid w:val="00E85EA0"/>
    <w:rsid w:val="00E905F6"/>
    <w:rsid w:val="00E9363E"/>
    <w:rsid w:val="00E93941"/>
    <w:rsid w:val="00E94283"/>
    <w:rsid w:val="00E94884"/>
    <w:rsid w:val="00E94EE4"/>
    <w:rsid w:val="00E9736C"/>
    <w:rsid w:val="00EA13F1"/>
    <w:rsid w:val="00EA2038"/>
    <w:rsid w:val="00EA2079"/>
    <w:rsid w:val="00EA676E"/>
    <w:rsid w:val="00EA7418"/>
    <w:rsid w:val="00EA7838"/>
    <w:rsid w:val="00EA7D59"/>
    <w:rsid w:val="00EB1F53"/>
    <w:rsid w:val="00EB23E0"/>
    <w:rsid w:val="00EB268E"/>
    <w:rsid w:val="00EB2F46"/>
    <w:rsid w:val="00EB33F8"/>
    <w:rsid w:val="00EB36BD"/>
    <w:rsid w:val="00EB7B82"/>
    <w:rsid w:val="00EC57CE"/>
    <w:rsid w:val="00EC5D6E"/>
    <w:rsid w:val="00EC5ECA"/>
    <w:rsid w:val="00EC7C3D"/>
    <w:rsid w:val="00EC7CA5"/>
    <w:rsid w:val="00ED0C49"/>
    <w:rsid w:val="00ED33B7"/>
    <w:rsid w:val="00ED41DA"/>
    <w:rsid w:val="00EE2682"/>
    <w:rsid w:val="00EE4C6D"/>
    <w:rsid w:val="00EE5186"/>
    <w:rsid w:val="00EE566F"/>
    <w:rsid w:val="00EF2FEE"/>
    <w:rsid w:val="00EF37CE"/>
    <w:rsid w:val="00EF59BD"/>
    <w:rsid w:val="00EF5D73"/>
    <w:rsid w:val="00EF5E88"/>
    <w:rsid w:val="00EF66D6"/>
    <w:rsid w:val="00F01329"/>
    <w:rsid w:val="00F015C8"/>
    <w:rsid w:val="00F02DDB"/>
    <w:rsid w:val="00F03C97"/>
    <w:rsid w:val="00F041B8"/>
    <w:rsid w:val="00F04678"/>
    <w:rsid w:val="00F1648B"/>
    <w:rsid w:val="00F16CDF"/>
    <w:rsid w:val="00F21228"/>
    <w:rsid w:val="00F237D8"/>
    <w:rsid w:val="00F243C9"/>
    <w:rsid w:val="00F2465B"/>
    <w:rsid w:val="00F2474C"/>
    <w:rsid w:val="00F26451"/>
    <w:rsid w:val="00F32F1D"/>
    <w:rsid w:val="00F34328"/>
    <w:rsid w:val="00F34B8B"/>
    <w:rsid w:val="00F35BE4"/>
    <w:rsid w:val="00F40B0E"/>
    <w:rsid w:val="00F40E99"/>
    <w:rsid w:val="00F4159C"/>
    <w:rsid w:val="00F4268B"/>
    <w:rsid w:val="00F42F5F"/>
    <w:rsid w:val="00F447E8"/>
    <w:rsid w:val="00F47713"/>
    <w:rsid w:val="00F47AB3"/>
    <w:rsid w:val="00F53B73"/>
    <w:rsid w:val="00F5450F"/>
    <w:rsid w:val="00F5483B"/>
    <w:rsid w:val="00F646A7"/>
    <w:rsid w:val="00F66BBF"/>
    <w:rsid w:val="00F72015"/>
    <w:rsid w:val="00F720D7"/>
    <w:rsid w:val="00F72817"/>
    <w:rsid w:val="00F73EE3"/>
    <w:rsid w:val="00F7657E"/>
    <w:rsid w:val="00F80C25"/>
    <w:rsid w:val="00F81A74"/>
    <w:rsid w:val="00F82C59"/>
    <w:rsid w:val="00F8468B"/>
    <w:rsid w:val="00F84A9F"/>
    <w:rsid w:val="00F86950"/>
    <w:rsid w:val="00F9180A"/>
    <w:rsid w:val="00F92CEB"/>
    <w:rsid w:val="00F93791"/>
    <w:rsid w:val="00F950C4"/>
    <w:rsid w:val="00F96DBD"/>
    <w:rsid w:val="00F9747E"/>
    <w:rsid w:val="00F97834"/>
    <w:rsid w:val="00FA096A"/>
    <w:rsid w:val="00FA0AA0"/>
    <w:rsid w:val="00FA1F5C"/>
    <w:rsid w:val="00FA52FF"/>
    <w:rsid w:val="00FB43E3"/>
    <w:rsid w:val="00FB732A"/>
    <w:rsid w:val="00FC3C9A"/>
    <w:rsid w:val="00FC5709"/>
    <w:rsid w:val="00FC6470"/>
    <w:rsid w:val="00FC662F"/>
    <w:rsid w:val="00FD420C"/>
    <w:rsid w:val="00FD47F3"/>
    <w:rsid w:val="00FD62C1"/>
    <w:rsid w:val="00FE2099"/>
    <w:rsid w:val="00FE28C1"/>
    <w:rsid w:val="00FE4185"/>
    <w:rsid w:val="00FE6F77"/>
    <w:rsid w:val="00FF0EB3"/>
    <w:rsid w:val="00FF15D4"/>
    <w:rsid w:val="00FF6DFE"/>
    <w:rsid w:val="00FF7A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F6B49"/>
  <w15:docId w15:val="{A6AAAEF3-2106-4004-A34C-A56F627F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uiPriority="39" w:unhideWhenUsed="1"/>
    <w:lsdException w:name="toc 9"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00102D"/>
    <w:pPr>
      <w:spacing w:after="0" w:line="360" w:lineRule="auto"/>
      <w:jc w:val="both"/>
    </w:pPr>
    <w:rPr>
      <w:rFonts w:ascii="Times New Roman" w:hAnsi="Times New Roman"/>
      <w:sz w:val="24"/>
    </w:rPr>
  </w:style>
  <w:style w:type="paragraph" w:styleId="berschrift1">
    <w:name w:val="heading 1"/>
    <w:basedOn w:val="100-berschrift-Grundlage"/>
    <w:next w:val="000-Grundlage-Standard"/>
    <w:link w:val="berschrift1Zchn"/>
    <w:uiPriority w:val="9"/>
    <w:semiHidden/>
    <w:rsid w:val="0000102D"/>
    <w:pPr>
      <w:pageBreakBefore/>
      <w:numPr>
        <w:numId w:val="1"/>
      </w:numPr>
      <w:ind w:left="357" w:hanging="357"/>
      <w:outlineLvl w:val="0"/>
    </w:pPr>
    <w:rPr>
      <w:rFonts w:eastAsiaTheme="majorEastAsia" w:cstheme="majorBidi"/>
      <w:bCs/>
      <w:szCs w:val="28"/>
    </w:rPr>
  </w:style>
  <w:style w:type="paragraph" w:styleId="berschrift2">
    <w:name w:val="heading 2"/>
    <w:basedOn w:val="100-berschrift-Grundlage"/>
    <w:next w:val="000-Grundlage-Standard"/>
    <w:link w:val="berschrift2Zchn"/>
    <w:uiPriority w:val="9"/>
    <w:semiHidden/>
    <w:rsid w:val="0000102D"/>
    <w:pPr>
      <w:numPr>
        <w:ilvl w:val="1"/>
        <w:numId w:val="1"/>
      </w:numPr>
      <w:tabs>
        <w:tab w:val="left" w:pos="567"/>
      </w:tabs>
      <w:spacing w:before="0"/>
      <w:ind w:left="567" w:hanging="567"/>
      <w:outlineLvl w:val="1"/>
    </w:pPr>
    <w:rPr>
      <w:rFonts w:eastAsiaTheme="majorEastAsia" w:cstheme="majorBidi"/>
      <w:bCs/>
      <w:sz w:val="28"/>
      <w:szCs w:val="26"/>
    </w:rPr>
  </w:style>
  <w:style w:type="paragraph" w:styleId="berschrift3">
    <w:name w:val="heading 3"/>
    <w:basedOn w:val="100-berschrift-Grundlage"/>
    <w:next w:val="000-Grundlage-Standard"/>
    <w:link w:val="berschrift3Zchn"/>
    <w:uiPriority w:val="9"/>
    <w:semiHidden/>
    <w:rsid w:val="0000102D"/>
    <w:pPr>
      <w:numPr>
        <w:ilvl w:val="2"/>
        <w:numId w:val="1"/>
      </w:numPr>
      <w:tabs>
        <w:tab w:val="left" w:pos="737"/>
      </w:tabs>
      <w:spacing w:before="0"/>
      <w:ind w:left="737" w:hanging="737"/>
      <w:outlineLvl w:val="2"/>
    </w:pPr>
    <w:rPr>
      <w:sz w:val="28"/>
    </w:rPr>
  </w:style>
  <w:style w:type="paragraph" w:styleId="berschrift4">
    <w:name w:val="heading 4"/>
    <w:basedOn w:val="100-berschrift-Grundlage"/>
    <w:next w:val="000-Grundlage-Standard"/>
    <w:link w:val="berschrift4Zchn"/>
    <w:uiPriority w:val="9"/>
    <w:semiHidden/>
    <w:rsid w:val="0000102D"/>
    <w:pPr>
      <w:numPr>
        <w:ilvl w:val="3"/>
        <w:numId w:val="1"/>
      </w:numPr>
      <w:tabs>
        <w:tab w:val="left" w:pos="907"/>
      </w:tabs>
      <w:spacing w:before="0"/>
      <w:ind w:left="907" w:hanging="907"/>
      <w:outlineLvl w:val="3"/>
    </w:pPr>
    <w:rPr>
      <w:sz w:val="28"/>
    </w:rPr>
  </w:style>
  <w:style w:type="paragraph" w:styleId="berschrift5">
    <w:name w:val="heading 5"/>
    <w:basedOn w:val="100-berschrift-Grundlage"/>
    <w:next w:val="000-Grundlage-Standard"/>
    <w:link w:val="berschrift5Zchn"/>
    <w:uiPriority w:val="9"/>
    <w:semiHidden/>
    <w:rsid w:val="0000102D"/>
    <w:pPr>
      <w:numPr>
        <w:ilvl w:val="4"/>
        <w:numId w:val="1"/>
      </w:numPr>
      <w:tabs>
        <w:tab w:val="left" w:pos="1134"/>
      </w:tabs>
      <w:spacing w:before="0"/>
      <w:ind w:left="1134" w:hanging="1134"/>
      <w:outlineLvl w:val="4"/>
    </w:pPr>
    <w:rPr>
      <w:sz w:val="28"/>
    </w:rPr>
  </w:style>
  <w:style w:type="paragraph" w:styleId="berschrift6">
    <w:name w:val="heading 6"/>
    <w:basedOn w:val="100-berschrift-Grundlage"/>
    <w:next w:val="000-Grundlage-Standard"/>
    <w:link w:val="berschrift6Zchn"/>
    <w:uiPriority w:val="9"/>
    <w:semiHidden/>
    <w:rsid w:val="0000102D"/>
    <w:pPr>
      <w:numPr>
        <w:ilvl w:val="5"/>
        <w:numId w:val="1"/>
      </w:numPr>
      <w:tabs>
        <w:tab w:val="left" w:pos="1361"/>
      </w:tabs>
      <w:spacing w:before="0"/>
      <w:ind w:left="1361" w:hanging="1361"/>
      <w:outlineLvl w:val="5"/>
    </w:pPr>
    <w:rPr>
      <w:sz w:val="28"/>
    </w:rPr>
  </w:style>
  <w:style w:type="paragraph" w:styleId="berschrift7">
    <w:name w:val="heading 7"/>
    <w:basedOn w:val="Standard"/>
    <w:next w:val="Standard"/>
    <w:link w:val="berschrift7Zchn"/>
    <w:uiPriority w:val="9"/>
    <w:semiHidden/>
    <w:qFormat/>
    <w:rsid w:val="0000102D"/>
    <w:pPr>
      <w:keepNext/>
      <w:keepLines/>
      <w:spacing w:before="200"/>
      <w:outlineLvl w:val="6"/>
    </w:pPr>
    <w:rPr>
      <w:rFonts w:eastAsiaTheme="majorEastAsia" w:cstheme="majorBidi"/>
      <w:i/>
      <w:iCs/>
      <w:color w:val="404040" w:themeColor="text1" w:themeTint="BF"/>
    </w:rPr>
  </w:style>
  <w:style w:type="paragraph" w:styleId="berschrift8">
    <w:name w:val="heading 8"/>
    <w:basedOn w:val="Standard"/>
    <w:next w:val="Standard"/>
    <w:link w:val="berschrift8Zchn"/>
    <w:uiPriority w:val="9"/>
    <w:semiHidden/>
    <w:qFormat/>
    <w:rsid w:val="0000102D"/>
    <w:pPr>
      <w:keepNext/>
      <w:keepLines/>
      <w:spacing w:before="200"/>
      <w:outlineLvl w:val="7"/>
    </w:pPr>
    <w:rPr>
      <w:rFonts w:eastAsiaTheme="majorEastAsia" w:cstheme="majorBidi"/>
      <w:color w:val="404040" w:themeColor="text1" w:themeTint="BF"/>
      <w:sz w:val="20"/>
      <w:szCs w:val="20"/>
    </w:rPr>
  </w:style>
  <w:style w:type="paragraph" w:styleId="berschrift9">
    <w:name w:val="heading 9"/>
    <w:basedOn w:val="Standard"/>
    <w:next w:val="Standard"/>
    <w:link w:val="berschrift9Zchn"/>
    <w:qFormat/>
    <w:rsid w:val="0000102D"/>
    <w:pPr>
      <w:keepNext/>
      <w:keepLines/>
      <w:spacing w:before="200"/>
      <w:outlineLvl w:val="8"/>
    </w:pPr>
    <w:rPr>
      <w:rFonts w:eastAsiaTheme="majorEastAsia" w:cstheme="majorBidi"/>
      <w:i/>
      <w:iCs/>
      <w:color w:val="404040" w:themeColor="text1" w:themeTint="BF"/>
      <w:sz w:val="20"/>
      <w:szCs w:val="20"/>
    </w:rPr>
  </w:style>
  <w:style w:type="character" w:default="1" w:styleId="Absatz-Standardschriftart">
    <w:name w:val="Default Paragraph Font"/>
    <w:uiPriority w:val="1"/>
    <w:semiHidden/>
    <w:unhideWhenUsed/>
    <w:rsid w:val="0000102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00102D"/>
  </w:style>
  <w:style w:type="paragraph" w:styleId="Verzeichnis2">
    <w:name w:val="toc 2"/>
    <w:basedOn w:val="100-Verzeichnis-Grundlage"/>
    <w:next w:val="000-Grundlage-Standard"/>
    <w:autoRedefine/>
    <w:uiPriority w:val="39"/>
    <w:qFormat/>
    <w:rsid w:val="0000102D"/>
    <w:pPr>
      <w:tabs>
        <w:tab w:val="left" w:pos="868"/>
      </w:tabs>
      <w:ind w:left="867" w:hanging="510"/>
    </w:pPr>
    <w:rPr>
      <w:rFonts w:eastAsiaTheme="minorEastAsia"/>
      <w:lang w:eastAsia="de-DE"/>
    </w:rPr>
  </w:style>
  <w:style w:type="paragraph" w:styleId="Verzeichnis3">
    <w:name w:val="toc 3"/>
    <w:basedOn w:val="100-Verzeichnis-Grundlage"/>
    <w:next w:val="000-Grundlage-Standard"/>
    <w:autoRedefine/>
    <w:uiPriority w:val="39"/>
    <w:rsid w:val="0000102D"/>
    <w:pPr>
      <w:tabs>
        <w:tab w:val="left" w:pos="1321"/>
      </w:tabs>
      <w:ind w:left="1321" w:hanging="680"/>
    </w:pPr>
  </w:style>
  <w:style w:type="paragraph" w:customStyle="1" w:styleId="100-Deckblatt-Logo">
    <w:name w:val="100 - Deckblatt - Logo"/>
    <w:basedOn w:val="100-Deckblatt-Grundlage"/>
    <w:next w:val="100-Deckblatt-Grundlage"/>
    <w:rsid w:val="0000102D"/>
    <w:pPr>
      <w:spacing w:after="0"/>
      <w:jc w:val="left"/>
    </w:pPr>
    <w:rPr>
      <w:lang w:eastAsia="de-DE"/>
    </w:rPr>
  </w:style>
  <w:style w:type="character" w:customStyle="1" w:styleId="berschrift1Zchn">
    <w:name w:val="Überschrift 1 Zchn"/>
    <w:basedOn w:val="Absatz-Standardschriftart"/>
    <w:link w:val="berschrift1"/>
    <w:uiPriority w:val="9"/>
    <w:semiHidden/>
    <w:rsid w:val="0000102D"/>
    <w:rPr>
      <w:rFonts w:ascii="Times New Roman" w:eastAsiaTheme="majorEastAsia" w:hAnsi="Times New Roman" w:cstheme="majorBidi"/>
      <w:b/>
      <w:bCs/>
      <w:sz w:val="32"/>
      <w:szCs w:val="28"/>
    </w:rPr>
  </w:style>
  <w:style w:type="paragraph" w:styleId="Verzeichnis1">
    <w:name w:val="toc 1"/>
    <w:basedOn w:val="100-Verzeichnis-Grundlage"/>
    <w:next w:val="000-Grundlage-Standard"/>
    <w:autoRedefine/>
    <w:uiPriority w:val="39"/>
    <w:rsid w:val="0000102D"/>
    <w:pPr>
      <w:tabs>
        <w:tab w:val="left" w:pos="357"/>
      </w:tabs>
      <w:spacing w:before="240"/>
      <w:ind w:left="357" w:hanging="357"/>
      <w:jc w:val="left"/>
    </w:pPr>
    <w:rPr>
      <w:b/>
      <w:noProof/>
      <w:sz w:val="28"/>
    </w:rPr>
  </w:style>
  <w:style w:type="paragraph" w:styleId="Inhaltsverzeichnisberschrift">
    <w:name w:val="TOC Heading"/>
    <w:basedOn w:val="berschrift1"/>
    <w:next w:val="Standard"/>
    <w:uiPriority w:val="39"/>
    <w:unhideWhenUsed/>
    <w:qFormat/>
    <w:rsid w:val="0000102D"/>
    <w:pPr>
      <w:pageBreakBefore w:val="0"/>
      <w:numPr>
        <w:numId w:val="0"/>
      </w:numPr>
      <w:spacing w:before="240" w:after="0" w:line="259" w:lineRule="auto"/>
      <w:jc w:val="left"/>
      <w:outlineLvl w:val="9"/>
    </w:pPr>
    <w:rPr>
      <w:rFonts w:asciiTheme="majorHAnsi" w:hAnsiTheme="majorHAnsi"/>
      <w:b w:val="0"/>
      <w:bCs w:val="0"/>
      <w:color w:val="365F91" w:themeColor="accent1" w:themeShade="BF"/>
      <w:szCs w:val="32"/>
      <w:lang w:eastAsia="de-DE"/>
    </w:rPr>
  </w:style>
  <w:style w:type="paragraph" w:styleId="Verzeichnis4">
    <w:name w:val="toc 4"/>
    <w:basedOn w:val="100-Verzeichnis-Grundlage"/>
    <w:next w:val="000-Grundlage-Standard"/>
    <w:autoRedefine/>
    <w:uiPriority w:val="39"/>
    <w:rsid w:val="0000102D"/>
    <w:pPr>
      <w:tabs>
        <w:tab w:val="left" w:pos="1775"/>
      </w:tabs>
      <w:ind w:left="1775" w:hanging="851"/>
    </w:pPr>
  </w:style>
  <w:style w:type="character" w:customStyle="1" w:styleId="berschrift2Zchn">
    <w:name w:val="Überschrift 2 Zchn"/>
    <w:basedOn w:val="Absatz-Standardschriftart"/>
    <w:link w:val="berschrift2"/>
    <w:uiPriority w:val="9"/>
    <w:semiHidden/>
    <w:rsid w:val="0000102D"/>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semiHidden/>
    <w:rsid w:val="0000102D"/>
    <w:rPr>
      <w:rFonts w:ascii="Times New Roman" w:hAnsi="Times New Roman"/>
      <w:b/>
      <w:sz w:val="28"/>
    </w:rPr>
  </w:style>
  <w:style w:type="character" w:customStyle="1" w:styleId="berschrift4Zchn">
    <w:name w:val="Überschrift 4 Zchn"/>
    <w:basedOn w:val="Absatz-Standardschriftart"/>
    <w:link w:val="berschrift4"/>
    <w:uiPriority w:val="9"/>
    <w:semiHidden/>
    <w:rsid w:val="0000102D"/>
    <w:rPr>
      <w:rFonts w:ascii="Times New Roman" w:hAnsi="Times New Roman"/>
      <w:b/>
      <w:sz w:val="28"/>
    </w:rPr>
  </w:style>
  <w:style w:type="character" w:customStyle="1" w:styleId="berschrift5Zchn">
    <w:name w:val="Überschrift 5 Zchn"/>
    <w:basedOn w:val="Absatz-Standardschriftart"/>
    <w:link w:val="berschrift5"/>
    <w:uiPriority w:val="9"/>
    <w:semiHidden/>
    <w:rsid w:val="0000102D"/>
    <w:rPr>
      <w:rFonts w:ascii="Times New Roman" w:hAnsi="Times New Roman"/>
      <w:b/>
      <w:sz w:val="28"/>
    </w:rPr>
  </w:style>
  <w:style w:type="character" w:customStyle="1" w:styleId="berschrift6Zchn">
    <w:name w:val="Überschrift 6 Zchn"/>
    <w:basedOn w:val="Absatz-Standardschriftart"/>
    <w:link w:val="berschrift6"/>
    <w:uiPriority w:val="9"/>
    <w:semiHidden/>
    <w:rsid w:val="0000102D"/>
    <w:rPr>
      <w:rFonts w:ascii="Times New Roman" w:hAnsi="Times New Roman"/>
      <w:b/>
      <w:sz w:val="28"/>
    </w:rPr>
  </w:style>
  <w:style w:type="character" w:customStyle="1" w:styleId="berschrift7Zchn">
    <w:name w:val="Überschrift 7 Zchn"/>
    <w:basedOn w:val="Absatz-Standardschriftart"/>
    <w:link w:val="berschrift7"/>
    <w:uiPriority w:val="9"/>
    <w:semiHidden/>
    <w:rsid w:val="0000102D"/>
    <w:rPr>
      <w:rFonts w:ascii="Times New Roman" w:eastAsiaTheme="majorEastAsia" w:hAnsi="Times New Roman"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00102D"/>
    <w:rPr>
      <w:rFonts w:ascii="Times New Roman" w:eastAsiaTheme="majorEastAsia" w:hAnsi="Times New Roman" w:cstheme="majorBidi"/>
      <w:color w:val="404040" w:themeColor="text1" w:themeTint="BF"/>
      <w:sz w:val="20"/>
      <w:szCs w:val="20"/>
    </w:rPr>
  </w:style>
  <w:style w:type="character" w:customStyle="1" w:styleId="berschrift9Zchn">
    <w:name w:val="Überschrift 9 Zchn"/>
    <w:basedOn w:val="Absatz-Standardschriftart"/>
    <w:link w:val="berschrift9"/>
    <w:rsid w:val="0000102D"/>
    <w:rPr>
      <w:rFonts w:ascii="Times New Roman" w:eastAsiaTheme="majorEastAsia" w:hAnsi="Times New Roman" w:cstheme="majorBidi"/>
      <w:i/>
      <w:iCs/>
      <w:color w:val="404040" w:themeColor="text1" w:themeTint="BF"/>
      <w:sz w:val="20"/>
      <w:szCs w:val="20"/>
    </w:rPr>
  </w:style>
  <w:style w:type="paragraph" w:styleId="Verzeichnis7">
    <w:name w:val="toc 7"/>
    <w:basedOn w:val="000-Grundlage-Standard"/>
    <w:next w:val="000-Grundlage-Standard"/>
    <w:autoRedefine/>
    <w:uiPriority w:val="39"/>
    <w:rsid w:val="0000102D"/>
    <w:pPr>
      <w:spacing w:line="240" w:lineRule="atLeast"/>
    </w:pPr>
    <w:rPr>
      <w:b/>
    </w:rPr>
  </w:style>
  <w:style w:type="paragraph" w:styleId="Verzeichnis8">
    <w:name w:val="toc 8"/>
    <w:basedOn w:val="Verzeichnis1"/>
    <w:next w:val="Standard"/>
    <w:autoRedefine/>
    <w:uiPriority w:val="39"/>
    <w:rsid w:val="0000102D"/>
    <w:pPr>
      <w:tabs>
        <w:tab w:val="clear" w:pos="357"/>
      </w:tabs>
      <w:spacing w:after="240"/>
      <w:ind w:left="0" w:firstLine="0"/>
    </w:pPr>
    <w:rPr>
      <w:b w:val="0"/>
      <w:sz w:val="24"/>
    </w:rPr>
  </w:style>
  <w:style w:type="paragraph" w:styleId="Verzeichnis9">
    <w:name w:val="toc 9"/>
    <w:basedOn w:val="Verzeichnis8"/>
    <w:next w:val="Standard"/>
    <w:autoRedefine/>
    <w:uiPriority w:val="39"/>
    <w:rsid w:val="0000102D"/>
    <w:pPr>
      <w:spacing w:before="0"/>
    </w:pPr>
  </w:style>
  <w:style w:type="paragraph" w:styleId="Verzeichnis6">
    <w:name w:val="toc 6"/>
    <w:basedOn w:val="100-Verzeichnis-Grundlage"/>
    <w:next w:val="000-Grundlage-Standard"/>
    <w:autoRedefine/>
    <w:uiPriority w:val="39"/>
    <w:rsid w:val="0000102D"/>
    <w:pPr>
      <w:tabs>
        <w:tab w:val="left" w:pos="2682"/>
      </w:tabs>
      <w:ind w:left="2682" w:hanging="1191"/>
      <w:jc w:val="left"/>
    </w:pPr>
  </w:style>
  <w:style w:type="paragraph" w:customStyle="1" w:styleId="100-Deckblatt-Grundlage">
    <w:name w:val="100 - Deckblatt - Grundlage"/>
    <w:basedOn w:val="000-Grundlage-Standard-Zentriert"/>
    <w:link w:val="100-Deckblatt-GrundlageZchn"/>
    <w:qFormat/>
    <w:rsid w:val="0000102D"/>
    <w:pPr>
      <w:spacing w:after="120"/>
    </w:pPr>
  </w:style>
  <w:style w:type="character" w:styleId="Hyperlink">
    <w:name w:val="Hyperlink"/>
    <w:basedOn w:val="Absatz-Standardschriftart"/>
    <w:uiPriority w:val="99"/>
    <w:unhideWhenUsed/>
    <w:rsid w:val="0000102D"/>
    <w:rPr>
      <w:color w:val="0000FF" w:themeColor="hyperlink"/>
      <w:u w:val="single"/>
    </w:rPr>
  </w:style>
  <w:style w:type="paragraph" w:customStyle="1" w:styleId="100-Deckblatt-Text-Zentriert-Nichtfett">
    <w:name w:val="100 - Deckblatt - Text - Zentriert  - Nicht fett"/>
    <w:basedOn w:val="100-Deckblatt-Grundlage"/>
    <w:next w:val="100-Deckblatt-Grundlage"/>
    <w:link w:val="100-Deckblatt-Text-Zentriert-NichtfettZchn"/>
    <w:qFormat/>
    <w:rsid w:val="0000102D"/>
    <w:pPr>
      <w:spacing w:before="60" w:after="60"/>
      <w:contextualSpacing/>
    </w:pPr>
  </w:style>
  <w:style w:type="character" w:customStyle="1" w:styleId="100-Deckblatt-GrundlageZchn">
    <w:name w:val="100 - Deckblatt - Grundlage Zchn"/>
    <w:basedOn w:val="Absatz-Standardschriftart"/>
    <w:link w:val="100-Deckblatt-Grundlage"/>
    <w:rsid w:val="0000102D"/>
    <w:rPr>
      <w:rFonts w:ascii="Times New Roman" w:hAnsi="Times New Roman"/>
      <w:sz w:val="24"/>
    </w:rPr>
  </w:style>
  <w:style w:type="paragraph" w:customStyle="1" w:styleId="100-Deckblatt-Titel-Zentriert">
    <w:name w:val="100 - Deckblatt - Titel - Zentriert"/>
    <w:basedOn w:val="100-Deckblatt-Grundlage"/>
    <w:next w:val="100-Deckblatt-Grundlage"/>
    <w:link w:val="100-Deckblatt-Titel-ZentriertZchn"/>
    <w:qFormat/>
    <w:rsid w:val="0000102D"/>
    <w:pPr>
      <w:spacing w:before="480" w:after="480"/>
      <w:contextualSpacing/>
    </w:pPr>
    <w:rPr>
      <w:b/>
      <w:sz w:val="40"/>
    </w:rPr>
  </w:style>
  <w:style w:type="character" w:customStyle="1" w:styleId="100-Deckblatt-Text-Zentriert-NichtfettZchn">
    <w:name w:val="100 - Deckblatt - Text - Zentriert  - Nicht fett Zchn"/>
    <w:basedOn w:val="100-Deckblatt-GrundlageZchn"/>
    <w:link w:val="100-Deckblatt-Text-Zentriert-Nichtfett"/>
    <w:rsid w:val="0000102D"/>
    <w:rPr>
      <w:rFonts w:ascii="Times New Roman" w:hAnsi="Times New Roman"/>
      <w:sz w:val="24"/>
    </w:rPr>
  </w:style>
  <w:style w:type="paragraph" w:customStyle="1" w:styleId="100-Deckblatt-Text-Zentriert-Fett">
    <w:name w:val="100 - Deckblatt - Text - Zentriert - Fett"/>
    <w:basedOn w:val="100-Deckblatt-Text-Zentriert-Nichtfett"/>
    <w:next w:val="100-Deckblatt-Grundlage"/>
    <w:link w:val="100-Deckblatt-Text-Zentriert-FettZchn"/>
    <w:qFormat/>
    <w:rsid w:val="0000102D"/>
    <w:pPr>
      <w:spacing w:before="0" w:after="0"/>
    </w:pPr>
    <w:rPr>
      <w:b/>
    </w:rPr>
  </w:style>
  <w:style w:type="character" w:customStyle="1" w:styleId="100-Deckblatt-Titel-ZentriertZchn">
    <w:name w:val="100 - Deckblatt - Titel - Zentriert Zchn"/>
    <w:basedOn w:val="Absatz-Standardschriftart"/>
    <w:link w:val="100-Deckblatt-Titel-Zentriert"/>
    <w:rsid w:val="0000102D"/>
    <w:rPr>
      <w:rFonts w:ascii="Times New Roman" w:hAnsi="Times New Roman"/>
      <w:b/>
      <w:sz w:val="40"/>
    </w:rPr>
  </w:style>
  <w:style w:type="paragraph" w:customStyle="1" w:styleId="100-Deckblatt-Links-Nichtfett">
    <w:name w:val="100 - Deckblatt - Links - Nicht fett"/>
    <w:basedOn w:val="100-Deckblatt-Grundlage"/>
    <w:next w:val="100-Deckblatt-Grundlage"/>
    <w:link w:val="100-Deckblatt-Links-NichtfettZchn"/>
    <w:qFormat/>
    <w:rsid w:val="0000102D"/>
    <w:pPr>
      <w:tabs>
        <w:tab w:val="left" w:pos="3119"/>
      </w:tabs>
      <w:spacing w:after="60"/>
      <w:contextualSpacing/>
      <w:jc w:val="left"/>
    </w:pPr>
  </w:style>
  <w:style w:type="character" w:customStyle="1" w:styleId="100-Deckblatt-Text-Zentriert-FettZchn">
    <w:name w:val="100 - Deckblatt - Text - Zentriert - Fett Zchn"/>
    <w:basedOn w:val="100-Deckblatt-Text-Zentriert-NichtfettZchn"/>
    <w:link w:val="100-Deckblatt-Text-Zentriert-Fett"/>
    <w:rsid w:val="0000102D"/>
    <w:rPr>
      <w:rFonts w:ascii="Times New Roman" w:hAnsi="Times New Roman"/>
      <w:b/>
      <w:sz w:val="24"/>
    </w:rPr>
  </w:style>
  <w:style w:type="paragraph" w:customStyle="1" w:styleId="100-Deckblatt-Sperrvermerk">
    <w:name w:val="100 - Deckblatt - Sperrvermerk"/>
    <w:basedOn w:val="100-Deckblatt-Text-Zentriert-Fett"/>
    <w:next w:val="100-Deckblatt-Grundlage"/>
    <w:link w:val="100-Deckblatt-SperrvermerkZchn"/>
    <w:qFormat/>
    <w:rsid w:val="0000102D"/>
    <w:pPr>
      <w:spacing w:before="240" w:after="480"/>
    </w:pPr>
  </w:style>
  <w:style w:type="character" w:customStyle="1" w:styleId="100-Deckblatt-Links-NichtfettZchn">
    <w:name w:val="100 - Deckblatt - Links - Nicht fett Zchn"/>
    <w:basedOn w:val="Absatz-Standardschriftart"/>
    <w:link w:val="100-Deckblatt-Links-Nichtfett"/>
    <w:rsid w:val="0000102D"/>
    <w:rPr>
      <w:rFonts w:ascii="Times New Roman" w:hAnsi="Times New Roman"/>
      <w:sz w:val="24"/>
    </w:rPr>
  </w:style>
  <w:style w:type="paragraph" w:customStyle="1" w:styleId="100-Absatz-Kommentar-Ebene1">
    <w:name w:val="100 - Absatz - Kommentar - Ebene 1"/>
    <w:basedOn w:val="100-Absatz-Kommentar-Grundlage"/>
    <w:next w:val="000-Grundlage-Standard"/>
    <w:link w:val="100-Absatz-Kommentar-Ebene1Zchn"/>
    <w:qFormat/>
    <w:rsid w:val="0000102D"/>
    <w:pPr>
      <w:numPr>
        <w:numId w:val="26"/>
      </w:numPr>
      <w:spacing w:after="60" w:line="240" w:lineRule="auto"/>
      <w:ind w:left="357" w:hanging="357"/>
    </w:pPr>
  </w:style>
  <w:style w:type="character" w:customStyle="1" w:styleId="100-Deckblatt-SperrvermerkZchn">
    <w:name w:val="100 - Deckblatt - Sperrvermerk Zchn"/>
    <w:basedOn w:val="100-Deckblatt-Text-Zentriert-FettZchn"/>
    <w:link w:val="100-Deckblatt-Sperrvermerk"/>
    <w:rsid w:val="0000102D"/>
    <w:rPr>
      <w:rFonts w:ascii="Times New Roman" w:hAnsi="Times New Roman"/>
      <w:b/>
      <w:sz w:val="24"/>
    </w:rPr>
  </w:style>
  <w:style w:type="paragraph" w:customStyle="1" w:styleId="000-Grundlage-Standard-Zentriert">
    <w:name w:val="000 - Grundlage - Standard - Zentriert"/>
    <w:basedOn w:val="000-Grundlage-Standard"/>
    <w:next w:val="000-Grundlage-Standard"/>
    <w:link w:val="000-Grundlage-Standard-ZentriertZchn"/>
    <w:rsid w:val="0000102D"/>
    <w:pPr>
      <w:jc w:val="center"/>
    </w:pPr>
  </w:style>
  <w:style w:type="character" w:customStyle="1" w:styleId="100-Absatz-Kommentar-Ebene1Zchn">
    <w:name w:val="100 - Absatz - Kommentar - Ebene 1 Zchn"/>
    <w:basedOn w:val="100-Deckblatt-GrundlageZchn"/>
    <w:link w:val="100-Absatz-Kommentar-Ebene1"/>
    <w:rsid w:val="0000102D"/>
    <w:rPr>
      <w:rFonts w:ascii="Times New Roman" w:hAnsi="Times New Roman"/>
      <w:sz w:val="20"/>
      <w:shd w:val="clear" w:color="auto" w:fill="FFFF00"/>
    </w:rPr>
  </w:style>
  <w:style w:type="character" w:customStyle="1" w:styleId="000-Grundlage-Standard-ZentriertZchn">
    <w:name w:val="000 - Grundlage - Standard - Zentriert Zchn"/>
    <w:basedOn w:val="100-Absatz-Kommentar-Ebene1Zchn"/>
    <w:link w:val="000-Grundlage-Standard-Zentriert"/>
    <w:rsid w:val="0000102D"/>
    <w:rPr>
      <w:rFonts w:ascii="Times New Roman" w:hAnsi="Times New Roman"/>
      <w:sz w:val="24"/>
      <w:shd w:val="clear" w:color="auto" w:fill="FFFF00"/>
    </w:rPr>
  </w:style>
  <w:style w:type="paragraph" w:customStyle="1" w:styleId="100-berschrift-Grundlage">
    <w:name w:val="100 - Überschrift - Grundlage"/>
    <w:basedOn w:val="000-Grundlage-Standard"/>
    <w:next w:val="000-Grundlage-Standard"/>
    <w:link w:val="100-berschrift-GrundlageZchn"/>
    <w:qFormat/>
    <w:rsid w:val="0000102D"/>
    <w:pPr>
      <w:keepNext/>
      <w:keepLines/>
      <w:tabs>
        <w:tab w:val="right" w:leader="dot" w:pos="9072"/>
      </w:tabs>
      <w:spacing w:before="1920"/>
    </w:pPr>
    <w:rPr>
      <w:b/>
      <w:sz w:val="32"/>
    </w:rPr>
  </w:style>
  <w:style w:type="paragraph" w:customStyle="1" w:styleId="100-berschrift-Ebene1-NichtinVerzeichnis">
    <w:name w:val="100 - Überschrift - Ebene 1 - Nicht in Verzeichnis"/>
    <w:basedOn w:val="100-berschrift-Grundlage"/>
    <w:next w:val="100-Absatz-Standard"/>
    <w:link w:val="100-berschrift-Ebene1-NichtinVerzeichnisZchn"/>
    <w:qFormat/>
    <w:rsid w:val="0000102D"/>
    <w:pPr>
      <w:pageBreakBefore/>
      <w:spacing w:after="480"/>
    </w:pPr>
  </w:style>
  <w:style w:type="character" w:customStyle="1" w:styleId="100-berschrift-GrundlageZchn">
    <w:name w:val="100 - Überschrift - Grundlage Zchn"/>
    <w:basedOn w:val="Absatz-Standardschriftart"/>
    <w:link w:val="100-berschrift-Grundlage"/>
    <w:rsid w:val="0000102D"/>
    <w:rPr>
      <w:rFonts w:ascii="Times New Roman" w:hAnsi="Times New Roman"/>
      <w:b/>
      <w:sz w:val="32"/>
    </w:rPr>
  </w:style>
  <w:style w:type="paragraph" w:customStyle="1" w:styleId="100-Kopf-undFuzeile-000-Grundlage">
    <w:name w:val="100 - Kopf- und Fußzeile - 000 - Grundlage"/>
    <w:basedOn w:val="000-Grundlage-Standard"/>
    <w:next w:val="000-Grundlage-Standard"/>
    <w:link w:val="100-Kopf-undFuzeile-000-GrundlageZchn"/>
    <w:qFormat/>
    <w:rsid w:val="0000102D"/>
    <w:pPr>
      <w:tabs>
        <w:tab w:val="left" w:pos="9072"/>
      </w:tabs>
      <w:spacing w:line="240" w:lineRule="auto"/>
    </w:pPr>
    <w:rPr>
      <w:sz w:val="20"/>
    </w:rPr>
  </w:style>
  <w:style w:type="character" w:customStyle="1" w:styleId="100-berschrift-Ebene1-NichtinVerzeichnisZchn">
    <w:name w:val="100 - Überschrift - Ebene 1 - Nicht in Verzeichnis Zchn"/>
    <w:basedOn w:val="100-berschrift-GrundlageZchn"/>
    <w:link w:val="100-berschrift-Ebene1-NichtinVerzeichnis"/>
    <w:rsid w:val="0000102D"/>
    <w:rPr>
      <w:rFonts w:ascii="Times New Roman" w:hAnsi="Times New Roman"/>
      <w:b/>
      <w:sz w:val="32"/>
    </w:rPr>
  </w:style>
  <w:style w:type="paragraph" w:customStyle="1" w:styleId="100-Kopf-undFuzeile-Fuzeile-Standard">
    <w:name w:val="100 - Kopf- und Fußzeile - Fußzeile - Standard"/>
    <w:basedOn w:val="100-Kopf-undFuzeile-000-Grundlage"/>
    <w:link w:val="100-Kopf-undFuzeile-Fuzeile-StandardZchn"/>
    <w:qFormat/>
    <w:rsid w:val="0000102D"/>
    <w:pPr>
      <w:pBdr>
        <w:top w:val="single" w:sz="4" w:space="1" w:color="auto"/>
      </w:pBdr>
      <w:tabs>
        <w:tab w:val="right" w:pos="9072"/>
      </w:tabs>
    </w:pPr>
  </w:style>
  <w:style w:type="character" w:customStyle="1" w:styleId="100-Kopf-undFuzeile-000-GrundlageZchn">
    <w:name w:val="100 - Kopf- und Fußzeile - 000 - Grundlage Zchn"/>
    <w:basedOn w:val="Absatz-Standardschriftart"/>
    <w:link w:val="100-Kopf-undFuzeile-000-Grundlage"/>
    <w:rsid w:val="0000102D"/>
    <w:rPr>
      <w:rFonts w:ascii="Times New Roman" w:hAnsi="Times New Roman"/>
      <w:sz w:val="20"/>
    </w:rPr>
  </w:style>
  <w:style w:type="paragraph" w:customStyle="1" w:styleId="100-Kopf-undFuzeile-Kopfzeile-Standard">
    <w:name w:val="100 - Kopf- und Fußzeile - Kopfzeile - Standard"/>
    <w:basedOn w:val="100-Kopf-undFuzeile-000-Grundlage"/>
    <w:next w:val="Standard"/>
    <w:link w:val="100-Kopf-undFuzeile-Kopfzeile-StandardZchn"/>
    <w:qFormat/>
    <w:rsid w:val="0000102D"/>
    <w:pPr>
      <w:pBdr>
        <w:bottom w:val="single" w:sz="4" w:space="1" w:color="auto"/>
      </w:pBdr>
      <w:tabs>
        <w:tab w:val="right" w:pos="9072"/>
      </w:tabs>
    </w:pPr>
  </w:style>
  <w:style w:type="character" w:customStyle="1" w:styleId="100-Kopf-undFuzeile-Fuzeile-StandardZchn">
    <w:name w:val="100 - Kopf- und Fußzeile - Fußzeile - Standard Zchn"/>
    <w:basedOn w:val="Absatz-Standardschriftart"/>
    <w:link w:val="100-Kopf-undFuzeile-Fuzeile-Standard"/>
    <w:rsid w:val="0000102D"/>
    <w:rPr>
      <w:rFonts w:ascii="Times New Roman" w:hAnsi="Times New Roman"/>
      <w:sz w:val="20"/>
    </w:rPr>
  </w:style>
  <w:style w:type="character" w:customStyle="1" w:styleId="100-Kopf-undFuzeile-Kopfzeile-StandardZchn">
    <w:name w:val="100 - Kopf- und Fußzeile - Kopfzeile - Standard Zchn"/>
    <w:basedOn w:val="100-Kopf-undFuzeile-000-GrundlageZchn"/>
    <w:link w:val="100-Kopf-undFuzeile-Kopfzeile-Standard"/>
    <w:rsid w:val="0000102D"/>
    <w:rPr>
      <w:rFonts w:ascii="Times New Roman" w:hAnsi="Times New Roman"/>
      <w:sz w:val="20"/>
    </w:rPr>
  </w:style>
  <w:style w:type="paragraph" w:styleId="Kopfzeile">
    <w:name w:val="header"/>
    <w:basedOn w:val="Standard"/>
    <w:link w:val="KopfzeileZchn"/>
    <w:uiPriority w:val="99"/>
    <w:unhideWhenUsed/>
    <w:rsid w:val="0000102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0102D"/>
    <w:rPr>
      <w:rFonts w:ascii="Times New Roman" w:hAnsi="Times New Roman"/>
      <w:sz w:val="24"/>
    </w:rPr>
  </w:style>
  <w:style w:type="paragraph" w:styleId="Fuzeile">
    <w:name w:val="footer"/>
    <w:basedOn w:val="Standard"/>
    <w:link w:val="FuzeileZchn"/>
    <w:uiPriority w:val="99"/>
    <w:unhideWhenUsed/>
    <w:rsid w:val="0000102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0102D"/>
    <w:rPr>
      <w:rFonts w:ascii="Times New Roman" w:hAnsi="Times New Roman"/>
      <w:sz w:val="24"/>
    </w:rPr>
  </w:style>
  <w:style w:type="paragraph" w:customStyle="1" w:styleId="100-Absatz-Zentriert">
    <w:name w:val="100 - Absatz - Zentriert"/>
    <w:basedOn w:val="000-Grundlage-Standard"/>
    <w:next w:val="000-Grundlage-Standard"/>
    <w:link w:val="100-Absatz-ZentriertZchn"/>
    <w:qFormat/>
    <w:rsid w:val="0000102D"/>
    <w:pPr>
      <w:jc w:val="center"/>
    </w:pPr>
  </w:style>
  <w:style w:type="paragraph" w:customStyle="1" w:styleId="100-Abb-Abbildung-Textunterhalb-Bezeichnung">
    <w:name w:val="100 - Abb - Abbildung - Text unterhalb - Bezeichnung"/>
    <w:basedOn w:val="000-Grundlage-Standard-Zentriert"/>
    <w:next w:val="000-Grundlage-Standard"/>
    <w:link w:val="100-Abb-Abbildung-Textunterhalb-BezeichnungZchn"/>
    <w:qFormat/>
    <w:rsid w:val="0000102D"/>
    <w:pPr>
      <w:keepNext/>
      <w:keepLines/>
      <w:spacing w:before="120" w:after="0" w:line="240" w:lineRule="auto"/>
    </w:pPr>
  </w:style>
  <w:style w:type="character" w:customStyle="1" w:styleId="100-Absatz-ZentriertZchn">
    <w:name w:val="100 - Absatz - Zentriert Zchn"/>
    <w:basedOn w:val="Absatz-Standardschriftart"/>
    <w:link w:val="100-Absatz-Zentriert"/>
    <w:rsid w:val="0000102D"/>
    <w:rPr>
      <w:rFonts w:ascii="Times New Roman" w:hAnsi="Times New Roman"/>
      <w:sz w:val="24"/>
    </w:rPr>
  </w:style>
  <w:style w:type="paragraph" w:customStyle="1" w:styleId="100-Abb-Abbildung-Rahmen">
    <w:name w:val="100 - Abb - Abbildung - Rahmen"/>
    <w:basedOn w:val="000-Grundlage-Standard-Zentriert"/>
    <w:next w:val="000-Grundlage-Standard"/>
    <w:link w:val="100-Abb-Abbildung-RahmenZchn"/>
    <w:qFormat/>
    <w:rsid w:val="0000102D"/>
    <w:pPr>
      <w:keepNext/>
      <w:keepLines/>
      <w:pBdr>
        <w:top w:val="single" w:sz="4" w:space="1" w:color="auto"/>
        <w:left w:val="single" w:sz="4" w:space="4" w:color="auto"/>
        <w:bottom w:val="single" w:sz="4" w:space="1" w:color="auto"/>
        <w:right w:val="single" w:sz="4" w:space="4" w:color="auto"/>
      </w:pBdr>
      <w:spacing w:line="240" w:lineRule="auto"/>
    </w:pPr>
  </w:style>
  <w:style w:type="character" w:customStyle="1" w:styleId="100-Abb-Abbildung-Textunterhalb-BezeichnungZchn">
    <w:name w:val="100 - Abb - Abbildung - Text unterhalb - Bezeichnung Zchn"/>
    <w:basedOn w:val="100-Absatz-ZentriertZchn"/>
    <w:link w:val="100-Abb-Abbildung-Textunterhalb-Bezeichnung"/>
    <w:rsid w:val="0000102D"/>
    <w:rPr>
      <w:rFonts w:ascii="Times New Roman" w:hAnsi="Times New Roman"/>
      <w:sz w:val="24"/>
    </w:rPr>
  </w:style>
  <w:style w:type="paragraph" w:customStyle="1" w:styleId="100-Abb-Abbildung-Textunterhalb-Quelle">
    <w:name w:val="100 - Abb - Abbildung - Text unterhalb - Quelle"/>
    <w:basedOn w:val="100-Absatz-Zentriert"/>
    <w:next w:val="000-Grundlage-Standard-Zentriert"/>
    <w:link w:val="100-Abb-Abbildung-Textunterhalb-QuelleZchn"/>
    <w:qFormat/>
    <w:rsid w:val="0000102D"/>
  </w:style>
  <w:style w:type="character" w:customStyle="1" w:styleId="100-Abb-Abbildung-RahmenZchn">
    <w:name w:val="100 - Abb - Abbildung - Rahmen Zchn"/>
    <w:basedOn w:val="Absatz-Standardschriftart"/>
    <w:link w:val="100-Abb-Abbildung-Rahmen"/>
    <w:rsid w:val="0000102D"/>
    <w:rPr>
      <w:rFonts w:ascii="Times New Roman" w:hAnsi="Times New Roman"/>
      <w:sz w:val="24"/>
    </w:rPr>
  </w:style>
  <w:style w:type="paragraph" w:styleId="Listenabsatz">
    <w:name w:val="List Paragraph"/>
    <w:basedOn w:val="Standard"/>
    <w:link w:val="ListenabsatzZchn"/>
    <w:uiPriority w:val="34"/>
    <w:rsid w:val="0000102D"/>
    <w:pPr>
      <w:ind w:left="720"/>
      <w:contextualSpacing/>
    </w:pPr>
  </w:style>
  <w:style w:type="character" w:customStyle="1" w:styleId="100-Abb-Abbildung-Textunterhalb-QuelleZchn">
    <w:name w:val="100 - Abb - Abbildung - Text unterhalb - Quelle Zchn"/>
    <w:basedOn w:val="Absatz-Standardschriftart"/>
    <w:link w:val="100-Abb-Abbildung-Textunterhalb-Quelle"/>
    <w:rsid w:val="0000102D"/>
    <w:rPr>
      <w:rFonts w:ascii="Times New Roman" w:hAnsi="Times New Roman"/>
      <w:sz w:val="24"/>
    </w:rPr>
  </w:style>
  <w:style w:type="paragraph" w:customStyle="1" w:styleId="100-Aufzhlung-Punktmit-Standard">
    <w:name w:val="100 - Aufzählung - Punkt mit - Standard"/>
    <w:basedOn w:val="000-Grundlage-Standard"/>
    <w:next w:val="000-Grundlage-Standard"/>
    <w:link w:val="100-Aufzhlung-Punktmit-StandardZchn"/>
    <w:qFormat/>
    <w:rsid w:val="0000102D"/>
    <w:pPr>
      <w:numPr>
        <w:numId w:val="40"/>
      </w:numPr>
    </w:pPr>
  </w:style>
  <w:style w:type="paragraph" w:customStyle="1" w:styleId="100-Aufzhlung-Punktohne-Eingerckteinfach">
    <w:name w:val="100 - Aufzählung - Punkt ohne - Eingerückt einfach"/>
    <w:basedOn w:val="000-Grundlage-Standard"/>
    <w:next w:val="000-Grundlage-Standard"/>
    <w:link w:val="100-Aufzhlung-Punktohne-EingerckteinfachZchn"/>
    <w:qFormat/>
    <w:rsid w:val="0000102D"/>
    <w:pPr>
      <w:ind w:left="357"/>
    </w:pPr>
  </w:style>
  <w:style w:type="character" w:customStyle="1" w:styleId="ListenabsatzZchn">
    <w:name w:val="Listenabsatz Zchn"/>
    <w:basedOn w:val="Absatz-Standardschriftart"/>
    <w:link w:val="Listenabsatz"/>
    <w:uiPriority w:val="34"/>
    <w:rsid w:val="0000102D"/>
    <w:rPr>
      <w:rFonts w:ascii="Times New Roman" w:hAnsi="Times New Roman"/>
      <w:sz w:val="24"/>
    </w:rPr>
  </w:style>
  <w:style w:type="character" w:customStyle="1" w:styleId="100-Aufzhlung-Punktmit-StandardZchn">
    <w:name w:val="100 - Aufzählung - Punkt mit - Standard Zchn"/>
    <w:basedOn w:val="ListenabsatzZchn"/>
    <w:link w:val="100-Aufzhlung-Punktmit-Standard"/>
    <w:rsid w:val="0000102D"/>
    <w:rPr>
      <w:rFonts w:ascii="Times New Roman" w:hAnsi="Times New Roman"/>
      <w:sz w:val="24"/>
    </w:rPr>
  </w:style>
  <w:style w:type="paragraph" w:customStyle="1" w:styleId="100-Aufzhlung-Punktmit-Links0-63cm">
    <w:name w:val="100 - Aufzählung - Punkt mit - Links 0-63 cm"/>
    <w:basedOn w:val="000-Grundlage-Standard"/>
    <w:next w:val="000-Grundlage-Standard"/>
    <w:link w:val="100-Aufzhlung-Punktmit-Links0-63cmZchn"/>
    <w:qFormat/>
    <w:rsid w:val="0000102D"/>
    <w:pPr>
      <w:numPr>
        <w:numId w:val="41"/>
      </w:numPr>
    </w:pPr>
  </w:style>
  <w:style w:type="character" w:customStyle="1" w:styleId="100-Aufzhlung-Punktohne-EingerckteinfachZchn">
    <w:name w:val="100 - Aufzählung - Punkt ohne - Eingerückt einfach Zchn"/>
    <w:basedOn w:val="Absatz-Standardschriftart"/>
    <w:link w:val="100-Aufzhlung-Punktohne-Eingerckteinfach"/>
    <w:rsid w:val="0000102D"/>
    <w:rPr>
      <w:rFonts w:ascii="Times New Roman" w:hAnsi="Times New Roman"/>
      <w:sz w:val="24"/>
    </w:rPr>
  </w:style>
  <w:style w:type="paragraph" w:customStyle="1" w:styleId="100-Absatz-Standard-Nach48Pt">
    <w:name w:val="100 - Absatz - Standard - Nach 48 Pt."/>
    <w:basedOn w:val="000-Grundlage-Standard"/>
    <w:next w:val="000-Grundlage-Standard"/>
    <w:link w:val="100-Absatz-Standard-Nach48PtZchn"/>
    <w:qFormat/>
    <w:rsid w:val="0000102D"/>
    <w:pPr>
      <w:spacing w:after="960"/>
    </w:pPr>
  </w:style>
  <w:style w:type="character" w:customStyle="1" w:styleId="100-Aufzhlung-Punktmit-Links0-63cmZchn">
    <w:name w:val="100 - Aufzählung - Punkt mit - Links 0-63 cm Zchn"/>
    <w:basedOn w:val="Absatz-Standardschriftart"/>
    <w:link w:val="100-Aufzhlung-Punktmit-Links0-63cm"/>
    <w:rsid w:val="0000102D"/>
    <w:rPr>
      <w:rFonts w:ascii="Times New Roman" w:hAnsi="Times New Roman"/>
      <w:sz w:val="24"/>
    </w:rPr>
  </w:style>
  <w:style w:type="character" w:customStyle="1" w:styleId="100-Absatz-Standard-Nach48PtZchn">
    <w:name w:val="100 - Absatz - Standard - Nach 48 Pt. Zchn"/>
    <w:basedOn w:val="Absatz-Standardschriftart"/>
    <w:link w:val="100-Absatz-Standard-Nach48Pt"/>
    <w:rsid w:val="0000102D"/>
    <w:rPr>
      <w:rFonts w:ascii="Times New Roman" w:hAnsi="Times New Roman"/>
      <w:sz w:val="24"/>
    </w:rPr>
  </w:style>
  <w:style w:type="paragraph" w:customStyle="1" w:styleId="100-Verzeichnis-Grundlage">
    <w:name w:val="100 - Verzeichnis - Grundlage"/>
    <w:basedOn w:val="100-berschrift-Grundlage"/>
    <w:next w:val="000-Grundlage-Standard"/>
    <w:link w:val="100-Verzeichnis-GrundlageZchn"/>
    <w:qFormat/>
    <w:rsid w:val="0000102D"/>
    <w:pPr>
      <w:keepNext w:val="0"/>
      <w:spacing w:before="0" w:after="120"/>
    </w:pPr>
    <w:rPr>
      <w:b w:val="0"/>
      <w:sz w:val="24"/>
    </w:rPr>
  </w:style>
  <w:style w:type="character" w:customStyle="1" w:styleId="100-Verzeichnis-GrundlageZchn">
    <w:name w:val="100 - Verzeichnis - Grundlage Zchn"/>
    <w:basedOn w:val="Absatz-Standardschriftart"/>
    <w:link w:val="100-Verzeichnis-Grundlage"/>
    <w:rsid w:val="0000102D"/>
    <w:rPr>
      <w:rFonts w:ascii="Times New Roman" w:hAnsi="Times New Roman"/>
      <w:sz w:val="24"/>
    </w:rPr>
  </w:style>
  <w:style w:type="paragraph" w:customStyle="1" w:styleId="100-Verzeichnis-berschrift-NichtimTextteil">
    <w:name w:val="100 - Verzeichnis - Überschrift - Nicht im Textteil"/>
    <w:basedOn w:val="100-Verzeichnis-Grundlage"/>
    <w:next w:val="100-Absatz-Standard"/>
    <w:link w:val="100-Verzeichnis-berschrift-NichtimTextteilZchn"/>
    <w:qFormat/>
    <w:rsid w:val="0000102D"/>
  </w:style>
  <w:style w:type="character" w:customStyle="1" w:styleId="100-Verzeichnis-berschrift-NichtimTextteilZchn">
    <w:name w:val="100 - Verzeichnis - Überschrift - Nicht im Textteil Zchn"/>
    <w:basedOn w:val="100-Verzeichnis-GrundlageZchn"/>
    <w:link w:val="100-Verzeichnis-berschrift-NichtimTextteil"/>
    <w:rsid w:val="0000102D"/>
    <w:rPr>
      <w:rFonts w:ascii="Times New Roman" w:hAnsi="Times New Roman"/>
      <w:sz w:val="24"/>
    </w:rPr>
  </w:style>
  <w:style w:type="paragraph" w:styleId="Verzeichnis5">
    <w:name w:val="toc 5"/>
    <w:basedOn w:val="100-Verzeichnis-Grundlage"/>
    <w:next w:val="000-Grundlage-Standard"/>
    <w:autoRedefine/>
    <w:uiPriority w:val="39"/>
    <w:unhideWhenUsed/>
    <w:rsid w:val="0000102D"/>
    <w:pPr>
      <w:tabs>
        <w:tab w:val="left" w:pos="2228"/>
      </w:tabs>
      <w:ind w:left="2229" w:hanging="1021"/>
    </w:pPr>
  </w:style>
  <w:style w:type="paragraph" w:styleId="Beschriftung">
    <w:name w:val="caption"/>
    <w:basedOn w:val="Standard"/>
    <w:next w:val="Standard"/>
    <w:uiPriority w:val="35"/>
    <w:unhideWhenUsed/>
    <w:qFormat/>
    <w:rsid w:val="0000102D"/>
    <w:pPr>
      <w:spacing w:after="200" w:line="240" w:lineRule="auto"/>
    </w:pPr>
    <w:rPr>
      <w:i/>
      <w:iCs/>
      <w:color w:val="1F497D" w:themeColor="text2"/>
      <w:sz w:val="18"/>
      <w:szCs w:val="18"/>
    </w:rPr>
  </w:style>
  <w:style w:type="paragraph" w:styleId="Abbildungsverzeichnis">
    <w:name w:val="table of figures"/>
    <w:basedOn w:val="100-Verzeichnis-Grundlage"/>
    <w:next w:val="000-Grundlage-Standard"/>
    <w:uiPriority w:val="99"/>
    <w:unhideWhenUsed/>
    <w:rsid w:val="0000102D"/>
    <w:pPr>
      <w:tabs>
        <w:tab w:val="left" w:pos="1701"/>
      </w:tabs>
      <w:spacing w:after="240"/>
      <w:ind w:left="1701" w:hanging="1701"/>
    </w:pPr>
  </w:style>
  <w:style w:type="paragraph" w:customStyle="1" w:styleId="100-Abb-Tabelle-Textunterhhalb-Bezeichnung">
    <w:name w:val="100 - Abb - Tabelle - Text unterhhalb - Bezeichnung"/>
    <w:basedOn w:val="100-Abb-Abbildung-Textunterhalb-Bezeichnung"/>
    <w:link w:val="100-Abb-Tabelle-Textunterhhalb-BezeichnungZchn"/>
    <w:qFormat/>
    <w:rsid w:val="0000102D"/>
  </w:style>
  <w:style w:type="character" w:customStyle="1" w:styleId="100-Abb-Tabelle-Textunterhhalb-BezeichnungZchn">
    <w:name w:val="100 - Abb - Tabelle - Text unterhhalb - Bezeichnung Zchn"/>
    <w:basedOn w:val="100-Abb-Abbildung-Textunterhalb-BezeichnungZchn"/>
    <w:link w:val="100-Abb-Tabelle-Textunterhhalb-Bezeichnung"/>
    <w:rsid w:val="0000102D"/>
    <w:rPr>
      <w:rFonts w:ascii="Times New Roman" w:hAnsi="Times New Roman"/>
      <w:sz w:val="24"/>
    </w:rPr>
  </w:style>
  <w:style w:type="paragraph" w:customStyle="1" w:styleId="100-Verzeichis-Abkrzung">
    <w:name w:val="100 - Verzeichis - Abkürzung"/>
    <w:basedOn w:val="000-Grundlage-Standard"/>
    <w:next w:val="000-Grundlage-Standard"/>
    <w:link w:val="100-Verzeichis-AbkrzungZchn"/>
    <w:qFormat/>
    <w:rsid w:val="0000102D"/>
    <w:pPr>
      <w:tabs>
        <w:tab w:val="left" w:pos="3402"/>
      </w:tabs>
    </w:pPr>
  </w:style>
  <w:style w:type="paragraph" w:customStyle="1" w:styleId="000-Grundlage-Standard">
    <w:name w:val="000 - Grundlage - Standard"/>
    <w:basedOn w:val="Standard"/>
    <w:link w:val="000-Grundlage-StandardZchn"/>
    <w:qFormat/>
    <w:rsid w:val="0000102D"/>
    <w:pPr>
      <w:spacing w:after="240"/>
    </w:pPr>
  </w:style>
  <w:style w:type="character" w:customStyle="1" w:styleId="100-Verzeichis-AbkrzungZchn">
    <w:name w:val="100 - Verzeichis - Abkürzung Zchn"/>
    <w:basedOn w:val="100-Verzeichnis-GrundlageZchn"/>
    <w:link w:val="100-Verzeichis-Abkrzung"/>
    <w:rsid w:val="0000102D"/>
    <w:rPr>
      <w:rFonts w:ascii="Times New Roman" w:hAnsi="Times New Roman"/>
      <w:sz w:val="24"/>
    </w:rPr>
  </w:style>
  <w:style w:type="character" w:customStyle="1" w:styleId="000-Grundlage-StandardZchn">
    <w:name w:val="000 - Grundlage - Standard Zchn"/>
    <w:basedOn w:val="100-Verzeichis-AbkrzungZchn"/>
    <w:link w:val="000-Grundlage-Standard"/>
    <w:rsid w:val="0000102D"/>
    <w:rPr>
      <w:rFonts w:ascii="Times New Roman" w:hAnsi="Times New Roman"/>
      <w:sz w:val="24"/>
    </w:rPr>
  </w:style>
  <w:style w:type="paragraph" w:customStyle="1" w:styleId="100-berschrift-Ebene1-ImVerzeichnis">
    <w:name w:val="100 - Überschrift - Ebene 1 - Im Verzeichnis"/>
    <w:basedOn w:val="100-berschrift-Grundlage"/>
    <w:next w:val="000-Grundlage-Standard"/>
    <w:link w:val="100-berschrift-Ebene1-ImVerzeichnisZchn"/>
    <w:qFormat/>
    <w:rsid w:val="0000102D"/>
    <w:pPr>
      <w:spacing w:after="480"/>
    </w:pPr>
  </w:style>
  <w:style w:type="character" w:customStyle="1" w:styleId="100-berschrift-Ebene1-ImVerzeichnisZchn">
    <w:name w:val="100 - Überschrift - Ebene 1 - Im Verzeichnis Zchn"/>
    <w:basedOn w:val="100-berschrift-Ebene1-NichtinVerzeichnisZchn"/>
    <w:link w:val="100-berschrift-Ebene1-ImVerzeichnis"/>
    <w:rsid w:val="0000102D"/>
    <w:rPr>
      <w:rFonts w:ascii="Times New Roman" w:hAnsi="Times New Roman"/>
      <w:b/>
      <w:sz w:val="32"/>
    </w:rPr>
  </w:style>
  <w:style w:type="paragraph" w:customStyle="1" w:styleId="100-Anhang-Deckblatt">
    <w:name w:val="100 - Anhang - Deckblatt"/>
    <w:basedOn w:val="100-Deckblatt-Grundlage"/>
    <w:next w:val="000-Grundlage-Standard"/>
    <w:link w:val="100-Anhang-DeckblattZchn"/>
    <w:qFormat/>
    <w:rsid w:val="0000102D"/>
    <w:pPr>
      <w:spacing w:before="5640"/>
    </w:pPr>
    <w:rPr>
      <w:b/>
      <w:sz w:val="32"/>
    </w:rPr>
  </w:style>
  <w:style w:type="character" w:customStyle="1" w:styleId="100-Anhang-DeckblattZchn">
    <w:name w:val="100 - Anhang - Deckblatt Zchn"/>
    <w:basedOn w:val="100-berschrift-Ebene1-NichtinVerzeichnisZchn"/>
    <w:link w:val="100-Anhang-Deckblatt"/>
    <w:rsid w:val="0000102D"/>
    <w:rPr>
      <w:rFonts w:ascii="Times New Roman" w:hAnsi="Times New Roman"/>
      <w:b/>
      <w:sz w:val="32"/>
    </w:rPr>
  </w:style>
  <w:style w:type="paragraph" w:customStyle="1" w:styleId="100-Aufzhlung-Punktmit-Nach6Pt">
    <w:name w:val="100 - Aufzählung - Punkt mit - Nach 6 Pt."/>
    <w:basedOn w:val="100-Aufzhlung-Punktmit-Standard"/>
    <w:next w:val="000-Grundlage-Standard"/>
    <w:link w:val="100-Aufzhlung-Punktmit-Nach6PtZchn"/>
    <w:qFormat/>
    <w:rsid w:val="0000102D"/>
    <w:pPr>
      <w:spacing w:after="120"/>
      <w:ind w:left="357" w:hanging="357"/>
    </w:pPr>
  </w:style>
  <w:style w:type="paragraph" w:customStyle="1" w:styleId="100-Aufzhlung-Punktohne-Eingerckt-Nach6Pt">
    <w:name w:val="100 - Aufzählung - Punkt ohne - Eingerückt - Nach 6 Pt."/>
    <w:basedOn w:val="100-Aufzhlung-Punktohne-Eingerckteinfach"/>
    <w:next w:val="000-Grundlage-Standard"/>
    <w:link w:val="100-Aufzhlung-Punktohne-Eingerckt-Nach6PtZchn"/>
    <w:qFormat/>
    <w:rsid w:val="0000102D"/>
    <w:pPr>
      <w:spacing w:after="120"/>
    </w:pPr>
  </w:style>
  <w:style w:type="character" w:customStyle="1" w:styleId="100-Aufzhlung-Punktmit-Nach6PtZchn">
    <w:name w:val="100 - Aufzählung - Punkt mit - Nach 6 Pt. Zchn"/>
    <w:basedOn w:val="100-Aufzhlung-Punktmit-StandardZchn"/>
    <w:link w:val="100-Aufzhlung-Punktmit-Nach6Pt"/>
    <w:rsid w:val="0000102D"/>
    <w:rPr>
      <w:rFonts w:ascii="Times New Roman" w:hAnsi="Times New Roman"/>
      <w:sz w:val="24"/>
    </w:rPr>
  </w:style>
  <w:style w:type="paragraph" w:customStyle="1" w:styleId="100-Aufzhlung-Punktmit-Links1">
    <w:name w:val="100 - Aufzählung - Punkt mit - Links 1"/>
    <w:aliases w:val="26 cm - Nach 6 Pt."/>
    <w:basedOn w:val="100-Aufzhlung-Punktmit-Links0-63cm"/>
    <w:next w:val="000-Grundlage-Standard"/>
    <w:link w:val="100-Aufzhlung-Punktmit-Links1Zchn"/>
    <w:qFormat/>
    <w:rsid w:val="0000102D"/>
    <w:pPr>
      <w:spacing w:after="120"/>
      <w:ind w:left="714" w:hanging="357"/>
    </w:pPr>
  </w:style>
  <w:style w:type="character" w:customStyle="1" w:styleId="100-Aufzhlung-Punktohne-Eingerckt-Nach6PtZchn">
    <w:name w:val="100 - Aufzählung - Punkt ohne - Eingerückt - Nach 6 Pt. Zchn"/>
    <w:basedOn w:val="100-Aufzhlung-Punktohne-EingerckteinfachZchn"/>
    <w:link w:val="100-Aufzhlung-Punktohne-Eingerckt-Nach6Pt"/>
    <w:rsid w:val="0000102D"/>
    <w:rPr>
      <w:rFonts w:ascii="Times New Roman" w:hAnsi="Times New Roman"/>
      <w:sz w:val="24"/>
    </w:rPr>
  </w:style>
  <w:style w:type="paragraph" w:customStyle="1" w:styleId="100-Aufzhlung-Punktohne-Eingerckt-nach6Pt0">
    <w:name w:val="100 - Aufzählung - Punkt ohne - Eingerückt - nach 6 Pt."/>
    <w:basedOn w:val="100-Aufzhlung-Punktohne-Eingerckteinfach"/>
    <w:next w:val="000-Grundlage-Standard"/>
    <w:link w:val="100-Aufzhlung-Punktohne-Eingerckt-nach6PtZchn0"/>
    <w:qFormat/>
    <w:rsid w:val="0000102D"/>
    <w:pPr>
      <w:spacing w:after="120"/>
    </w:pPr>
  </w:style>
  <w:style w:type="character" w:customStyle="1" w:styleId="100-Aufzhlung-Punktmit-Links1Zchn">
    <w:name w:val="100 - Aufzählung - Punkt mit - Links 1 Zchn"/>
    <w:aliases w:val="26 cm - Nach 6 Pt. Zchn"/>
    <w:basedOn w:val="100-Aufzhlung-Punktmit-Links0-63cmZchn"/>
    <w:link w:val="100-Aufzhlung-Punktmit-Links1"/>
    <w:rsid w:val="0000102D"/>
    <w:rPr>
      <w:rFonts w:ascii="Times New Roman" w:hAnsi="Times New Roman"/>
      <w:sz w:val="24"/>
    </w:rPr>
  </w:style>
  <w:style w:type="character" w:customStyle="1" w:styleId="100-Aufzhlung-Punktohne-Eingerckt-nach6PtZchn0">
    <w:name w:val="100 - Aufzählung - Punkt ohne - Eingerückt - nach 6 Pt. Zchn"/>
    <w:basedOn w:val="100-Aufzhlung-Punktohne-EingerckteinfachZchn"/>
    <w:link w:val="100-Aufzhlung-Punktohne-Eingerckt-nach6Pt0"/>
    <w:rsid w:val="0000102D"/>
    <w:rPr>
      <w:rFonts w:ascii="Times New Roman" w:hAnsi="Times New Roman"/>
      <w:sz w:val="24"/>
    </w:rPr>
  </w:style>
  <w:style w:type="paragraph" w:customStyle="1" w:styleId="100-Quellenverzeichnis-Referenz-Kurz">
    <w:name w:val="100 - Quellenverzeichnis - Referenz - Kurz"/>
    <w:basedOn w:val="000-Grundlage-Standard"/>
    <w:next w:val="100-Quellenverzeichnis-Referenz-Lang"/>
    <w:link w:val="100-Quellenverzeichnis-Referenz-KurzZchn"/>
    <w:qFormat/>
    <w:rsid w:val="0000102D"/>
    <w:pPr>
      <w:keepNext/>
      <w:keepLines/>
      <w:spacing w:after="60"/>
    </w:pPr>
  </w:style>
  <w:style w:type="paragraph" w:customStyle="1" w:styleId="100-Quellenverzeichnis-Referenz-Lang">
    <w:name w:val="100 - Quellenverzeichnis - Referenz - Lang"/>
    <w:basedOn w:val="000-Grundlage-Standard"/>
    <w:next w:val="000-Grundlage-Standard"/>
    <w:link w:val="100-Quellenverzeichnis-Referenz-LangZchn"/>
    <w:qFormat/>
    <w:rsid w:val="0000102D"/>
    <w:pPr>
      <w:ind w:left="567"/>
    </w:pPr>
  </w:style>
  <w:style w:type="character" w:customStyle="1" w:styleId="100-Quellenverzeichnis-Referenz-KurzZchn">
    <w:name w:val="100 - Quellenverzeichnis - Referenz - Kurz Zchn"/>
    <w:basedOn w:val="000-Grundlage-StandardZchn"/>
    <w:link w:val="100-Quellenverzeichnis-Referenz-Kurz"/>
    <w:rsid w:val="0000102D"/>
    <w:rPr>
      <w:rFonts w:ascii="Times New Roman" w:hAnsi="Times New Roman"/>
      <w:sz w:val="24"/>
    </w:rPr>
  </w:style>
  <w:style w:type="character" w:customStyle="1" w:styleId="100-Quellenverzeichnis-Referenz-LangZchn">
    <w:name w:val="100 - Quellenverzeichnis - Referenz - Lang Zchn"/>
    <w:basedOn w:val="000-Grundlage-StandardZchn"/>
    <w:link w:val="100-Quellenverzeichnis-Referenz-Lang"/>
    <w:rsid w:val="0000102D"/>
    <w:rPr>
      <w:rFonts w:ascii="Times New Roman" w:hAnsi="Times New Roman"/>
      <w:sz w:val="24"/>
    </w:rPr>
  </w:style>
  <w:style w:type="paragraph" w:customStyle="1" w:styleId="100-Absatz-Standard-Nach24Pt">
    <w:name w:val="100 - Absatz - Standard - Nach 24 Pt."/>
    <w:basedOn w:val="000-Grundlage-Standard"/>
    <w:next w:val="000-Grundlage-Standard"/>
    <w:link w:val="100-Absatz-Standard-Nach24PtZchn"/>
    <w:qFormat/>
    <w:rsid w:val="0000102D"/>
    <w:pPr>
      <w:spacing w:after="480"/>
    </w:pPr>
    <w:rPr>
      <w:lang w:val="en-US"/>
    </w:rPr>
  </w:style>
  <w:style w:type="character" w:customStyle="1" w:styleId="100-Absatz-Standard-Nach24PtZchn">
    <w:name w:val="100 - Absatz - Standard - Nach 24 Pt. Zchn"/>
    <w:basedOn w:val="000-Grundlage-StandardZchn"/>
    <w:link w:val="100-Absatz-Standard-Nach24Pt"/>
    <w:rsid w:val="0000102D"/>
    <w:rPr>
      <w:rFonts w:ascii="Times New Roman" w:hAnsi="Times New Roman"/>
      <w:sz w:val="24"/>
      <w:lang w:val="en-US"/>
    </w:rPr>
  </w:style>
  <w:style w:type="table" w:styleId="Tabellenraster">
    <w:name w:val="Table Grid"/>
    <w:basedOn w:val="NormaleTabelle"/>
    <w:uiPriority w:val="59"/>
    <w:rsid w:val="00001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0-Abb-Tabelle-Grundlage">
    <w:name w:val="100 - Abb - Tabelle - Grundlage"/>
    <w:basedOn w:val="000-Grundlage-Standard"/>
    <w:link w:val="100-Abb-Tabelle-GrundlageZchn"/>
    <w:qFormat/>
    <w:rsid w:val="0000102D"/>
    <w:pPr>
      <w:keepNext/>
      <w:keepLines/>
      <w:spacing w:before="120" w:after="120" w:line="240" w:lineRule="auto"/>
    </w:pPr>
  </w:style>
  <w:style w:type="paragraph" w:customStyle="1" w:styleId="100-Abb-Tabelle-Kopfzeile">
    <w:name w:val="100 - Abb - Tabelle - Kopfzeile"/>
    <w:basedOn w:val="000-Grundlage-Standard"/>
    <w:link w:val="100-Abb-Tabelle-KopfzeileZchn"/>
    <w:qFormat/>
    <w:rsid w:val="0000102D"/>
    <w:pPr>
      <w:keepNext/>
      <w:keepLines/>
      <w:spacing w:before="120" w:after="120" w:line="240" w:lineRule="auto"/>
      <w:jc w:val="center"/>
    </w:pPr>
    <w:rPr>
      <w:b/>
    </w:rPr>
  </w:style>
  <w:style w:type="character" w:customStyle="1" w:styleId="100-Abb-Tabelle-GrundlageZchn">
    <w:name w:val="100 - Abb - Tabelle - Grundlage Zchn"/>
    <w:basedOn w:val="000-Grundlage-StandardZchn"/>
    <w:link w:val="100-Abb-Tabelle-Grundlage"/>
    <w:rsid w:val="0000102D"/>
    <w:rPr>
      <w:rFonts w:ascii="Times New Roman" w:hAnsi="Times New Roman"/>
      <w:sz w:val="24"/>
    </w:rPr>
  </w:style>
  <w:style w:type="paragraph" w:customStyle="1" w:styleId="100-Abb-Tabelle-Krper">
    <w:name w:val="100 - Abb - Tabelle - Körper"/>
    <w:basedOn w:val="100-Abb-Tabelle-Grundlage"/>
    <w:next w:val="000-Grundlage-Standard"/>
    <w:link w:val="100-Abb-Tabelle-KrperZchn"/>
    <w:qFormat/>
    <w:rsid w:val="0000102D"/>
    <w:pPr>
      <w:jc w:val="center"/>
    </w:pPr>
  </w:style>
  <w:style w:type="character" w:customStyle="1" w:styleId="100-Abb-Tabelle-KopfzeileZchn">
    <w:name w:val="100 - Abb - Tabelle - Kopfzeile Zchn"/>
    <w:basedOn w:val="100-Abb-Tabelle-GrundlageZchn"/>
    <w:link w:val="100-Abb-Tabelle-Kopfzeile"/>
    <w:rsid w:val="0000102D"/>
    <w:rPr>
      <w:rFonts w:ascii="Times New Roman" w:hAnsi="Times New Roman"/>
      <w:b/>
      <w:sz w:val="24"/>
    </w:rPr>
  </w:style>
  <w:style w:type="paragraph" w:customStyle="1" w:styleId="100-Absatz-Standard-Vor12Pt">
    <w:name w:val="100 - Absatz - Standard - Vor 12 Pt."/>
    <w:basedOn w:val="000-Grundlage-Standard"/>
    <w:next w:val="000-Grundlage-Standard"/>
    <w:qFormat/>
    <w:rsid w:val="0000102D"/>
    <w:pPr>
      <w:spacing w:before="240"/>
    </w:pPr>
  </w:style>
  <w:style w:type="character" w:customStyle="1" w:styleId="100-Abb-Tabelle-KrperZchn">
    <w:name w:val="100 - Abb - Tabelle - Körper Zchn"/>
    <w:basedOn w:val="100-Abb-Tabelle-GrundlageZchn"/>
    <w:link w:val="100-Abb-Tabelle-Krper"/>
    <w:rsid w:val="0000102D"/>
    <w:rPr>
      <w:rFonts w:ascii="Times New Roman" w:hAnsi="Times New Roman"/>
      <w:sz w:val="24"/>
    </w:rPr>
  </w:style>
  <w:style w:type="paragraph" w:customStyle="1" w:styleId="100-Absatz-Standard-Nach6Pt">
    <w:name w:val="100 - Absatz - Standard - Nach 6 Pt."/>
    <w:basedOn w:val="000-Grundlage-Standard"/>
    <w:next w:val="000-Grundlage-Standard"/>
    <w:link w:val="100-Absatz-Standard-Nach6PtZchn"/>
    <w:qFormat/>
    <w:rsid w:val="0000102D"/>
    <w:pPr>
      <w:spacing w:after="120"/>
    </w:pPr>
  </w:style>
  <w:style w:type="paragraph" w:customStyle="1" w:styleId="100-Absatz-Standard-Nach3Pt">
    <w:name w:val="100 - Absatz - Standard - Nach 3 Pt."/>
    <w:basedOn w:val="000-Grundlage-Standard"/>
    <w:next w:val="000-Grundlage-Standard"/>
    <w:link w:val="100-Absatz-Standard-Nach3PtZchn"/>
    <w:qFormat/>
    <w:rsid w:val="0000102D"/>
    <w:pPr>
      <w:spacing w:after="60"/>
    </w:pPr>
  </w:style>
  <w:style w:type="character" w:customStyle="1" w:styleId="100-Absatz-Standard-Nach6PtZchn">
    <w:name w:val="100 - Absatz - Standard - Nach 6 Pt. Zchn"/>
    <w:basedOn w:val="000-Grundlage-StandardZchn"/>
    <w:link w:val="100-Absatz-Standard-Nach6Pt"/>
    <w:rsid w:val="0000102D"/>
    <w:rPr>
      <w:rFonts w:ascii="Times New Roman" w:hAnsi="Times New Roman"/>
      <w:sz w:val="24"/>
    </w:rPr>
  </w:style>
  <w:style w:type="paragraph" w:customStyle="1" w:styleId="100-Absatz-Standard-Nach0Pt">
    <w:name w:val="100 - Absatz - Standard - Nach 0 Pt."/>
    <w:basedOn w:val="000-Grundlage-Standard"/>
    <w:next w:val="000-Grundlage-Standard"/>
    <w:link w:val="100-Absatz-Standard-Nach0PtZchn"/>
    <w:qFormat/>
    <w:rsid w:val="0000102D"/>
    <w:pPr>
      <w:spacing w:after="0"/>
    </w:pPr>
  </w:style>
  <w:style w:type="character" w:customStyle="1" w:styleId="100-Absatz-Standard-Nach3PtZchn">
    <w:name w:val="100 - Absatz - Standard - Nach 3 Pt. Zchn"/>
    <w:basedOn w:val="000-Grundlage-StandardZchn"/>
    <w:link w:val="100-Absatz-Standard-Nach3Pt"/>
    <w:rsid w:val="0000102D"/>
    <w:rPr>
      <w:rFonts w:ascii="Times New Roman" w:hAnsi="Times New Roman"/>
      <w:sz w:val="24"/>
    </w:rPr>
  </w:style>
  <w:style w:type="character" w:styleId="Kommentarzeichen">
    <w:name w:val="annotation reference"/>
    <w:basedOn w:val="Absatz-Standardschriftart"/>
    <w:uiPriority w:val="99"/>
    <w:semiHidden/>
    <w:unhideWhenUsed/>
    <w:rsid w:val="0000102D"/>
    <w:rPr>
      <w:sz w:val="16"/>
      <w:szCs w:val="16"/>
    </w:rPr>
  </w:style>
  <w:style w:type="character" w:customStyle="1" w:styleId="100-Absatz-Standard-Nach0PtZchn">
    <w:name w:val="100 - Absatz - Standard - Nach 0 Pt. Zchn"/>
    <w:basedOn w:val="000-Grundlage-StandardZchn"/>
    <w:link w:val="100-Absatz-Standard-Nach0Pt"/>
    <w:rsid w:val="0000102D"/>
    <w:rPr>
      <w:rFonts w:ascii="Times New Roman" w:hAnsi="Times New Roman"/>
      <w:sz w:val="24"/>
    </w:rPr>
  </w:style>
  <w:style w:type="paragraph" w:styleId="Kommentartext">
    <w:name w:val="annotation text"/>
    <w:basedOn w:val="Standard"/>
    <w:link w:val="KommentartextZchn"/>
    <w:uiPriority w:val="99"/>
    <w:semiHidden/>
    <w:unhideWhenUsed/>
    <w:rsid w:val="0000102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0102D"/>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00102D"/>
    <w:rPr>
      <w:b/>
      <w:bCs/>
    </w:rPr>
  </w:style>
  <w:style w:type="character" w:customStyle="1" w:styleId="KommentarthemaZchn">
    <w:name w:val="Kommentarthema Zchn"/>
    <w:basedOn w:val="KommentartextZchn"/>
    <w:link w:val="Kommentarthema"/>
    <w:uiPriority w:val="99"/>
    <w:semiHidden/>
    <w:rsid w:val="0000102D"/>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00102D"/>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102D"/>
    <w:rPr>
      <w:rFonts w:ascii="Segoe UI" w:hAnsi="Segoe UI" w:cs="Segoe UI"/>
      <w:sz w:val="18"/>
      <w:szCs w:val="18"/>
    </w:rPr>
  </w:style>
  <w:style w:type="paragraph" w:customStyle="1" w:styleId="100-Absatz-Kommentar-Grundlage">
    <w:name w:val="100 - Absatz - Kommentar - Grundlage"/>
    <w:basedOn w:val="000-Grundlage-Standard"/>
    <w:next w:val="000-Grundlage-Standard"/>
    <w:link w:val="100-Absatz-Kommentar-GrundlageZchn"/>
    <w:qFormat/>
    <w:rsid w:val="0000102D"/>
    <w:pPr>
      <w:shd w:val="clear" w:color="auto" w:fill="FFFF00"/>
    </w:pPr>
    <w:rPr>
      <w:sz w:val="20"/>
    </w:rPr>
  </w:style>
  <w:style w:type="paragraph" w:customStyle="1" w:styleId="100-Absatz-Kommentar-Ebene2">
    <w:name w:val="100 - Absatz - Kommentar - Ebene 2"/>
    <w:basedOn w:val="100-Absatz-Kommentar-Grundlage"/>
    <w:next w:val="000-Grundlage-Standard"/>
    <w:link w:val="100-Absatz-Kommentar-Ebene2Zchn"/>
    <w:qFormat/>
    <w:rsid w:val="0000102D"/>
    <w:pPr>
      <w:numPr>
        <w:numId w:val="46"/>
      </w:numPr>
      <w:spacing w:after="60" w:line="240" w:lineRule="auto"/>
      <w:ind w:left="714" w:hanging="357"/>
    </w:pPr>
  </w:style>
  <w:style w:type="character" w:customStyle="1" w:styleId="100-Absatz-Kommentar-GrundlageZchn">
    <w:name w:val="100 - Absatz - Kommentar - Grundlage Zchn"/>
    <w:basedOn w:val="100-Absatz-Standard-Nach0PtZchn"/>
    <w:link w:val="100-Absatz-Kommentar-Grundlage"/>
    <w:rsid w:val="0000102D"/>
    <w:rPr>
      <w:rFonts w:ascii="Times New Roman" w:hAnsi="Times New Roman"/>
      <w:sz w:val="20"/>
      <w:shd w:val="clear" w:color="auto" w:fill="FFFF00"/>
    </w:rPr>
  </w:style>
  <w:style w:type="character" w:customStyle="1" w:styleId="100-Absatz-Kommentar-Ebene2Zchn">
    <w:name w:val="100 - Absatz - Kommentar - Ebene 2 Zchn"/>
    <w:basedOn w:val="100-Absatz-Kommentar-GrundlageZchn"/>
    <w:link w:val="100-Absatz-Kommentar-Ebene2"/>
    <w:rsid w:val="0000102D"/>
    <w:rPr>
      <w:rFonts w:ascii="Times New Roman" w:hAnsi="Times New Roman"/>
      <w:sz w:val="20"/>
      <w:shd w:val="clear" w:color="auto" w:fill="FFFF00"/>
    </w:rPr>
  </w:style>
  <w:style w:type="paragraph" w:customStyle="1" w:styleId="100-Aufzhlung-ZahlinKlammer-Nach6Pt">
    <w:name w:val="100 - Aufzählung - Zahl in Klammer - Nach 6 Pt."/>
    <w:basedOn w:val="100-Aufzhlung-Punktmit-Nach6Pt"/>
    <w:link w:val="100-Aufzhlung-ZahlinKlammer-Nach6PtZchn"/>
    <w:qFormat/>
    <w:rsid w:val="0000102D"/>
    <w:pPr>
      <w:numPr>
        <w:numId w:val="47"/>
      </w:numPr>
    </w:pPr>
  </w:style>
  <w:style w:type="paragraph" w:customStyle="1" w:styleId="100-Aufzhlung-ZahlinKlammer-Grundlage">
    <w:name w:val="100 - Aufzählung - Zahl in Klammer - Grundlage"/>
    <w:basedOn w:val="000-Grundlage-Standard"/>
    <w:next w:val="000-Grundlage-Standard"/>
    <w:link w:val="100-Aufzhlung-ZahlinKlammer-GrundlageZchn"/>
    <w:qFormat/>
    <w:rsid w:val="0000102D"/>
    <w:pPr>
      <w:ind w:left="357" w:hanging="357"/>
    </w:pPr>
  </w:style>
  <w:style w:type="character" w:customStyle="1" w:styleId="100-Aufzhlung-ZahlinKlammer-Nach6PtZchn">
    <w:name w:val="100 - Aufzählung - Zahl in Klammer - Nach 6 Pt. Zchn"/>
    <w:basedOn w:val="100-Aufzhlung-Punktmit-Nach6PtZchn"/>
    <w:link w:val="100-Aufzhlung-ZahlinKlammer-Nach6Pt"/>
    <w:rsid w:val="0000102D"/>
    <w:rPr>
      <w:rFonts w:ascii="Times New Roman" w:hAnsi="Times New Roman"/>
      <w:sz w:val="24"/>
    </w:rPr>
  </w:style>
  <w:style w:type="paragraph" w:customStyle="1" w:styleId="100-Absatz-Links0-63cm-Sondereinzugohne">
    <w:name w:val="100 - Absatz - Links 0-63 cm - Sondereinzug ohne"/>
    <w:basedOn w:val="000-Grundlage-Standard"/>
    <w:next w:val="000-Grundlage-Standard"/>
    <w:link w:val="100-Absatz-Links0-63cm-SondereinzugohneZchn"/>
    <w:qFormat/>
    <w:rsid w:val="0000102D"/>
    <w:pPr>
      <w:ind w:left="357"/>
    </w:pPr>
  </w:style>
  <w:style w:type="character" w:customStyle="1" w:styleId="100-Aufzhlung-ZahlinKlammer-GrundlageZchn">
    <w:name w:val="100 - Aufzählung - Zahl in Klammer - Grundlage Zchn"/>
    <w:basedOn w:val="100-Aufzhlung-ZahlinKlammer-Nach6PtZchn"/>
    <w:link w:val="100-Aufzhlung-ZahlinKlammer-Grundlage"/>
    <w:rsid w:val="0000102D"/>
    <w:rPr>
      <w:rFonts w:ascii="Times New Roman" w:hAnsi="Times New Roman"/>
      <w:sz w:val="24"/>
    </w:rPr>
  </w:style>
  <w:style w:type="character" w:customStyle="1" w:styleId="100-Absatz-Links0-63cm-SondereinzugohneZchn">
    <w:name w:val="100 - Absatz - Links 0-63 cm - Sondereinzug ohne Zchn"/>
    <w:basedOn w:val="Absatz-Standardschriftart"/>
    <w:link w:val="100-Absatz-Links0-63cm-Sondereinzugohne"/>
    <w:rsid w:val="0000102D"/>
    <w:rPr>
      <w:rFonts w:ascii="Times New Roman" w:hAnsi="Times New Roman"/>
      <w:sz w:val="24"/>
    </w:rPr>
  </w:style>
  <w:style w:type="paragraph" w:customStyle="1" w:styleId="100-Absatz-Standard">
    <w:name w:val="100 - Absatz - Standard"/>
    <w:basedOn w:val="000-Grundlage-Standard"/>
    <w:link w:val="100-Absatz-StandardZchn"/>
    <w:rsid w:val="0000102D"/>
  </w:style>
  <w:style w:type="character" w:customStyle="1" w:styleId="100-Absatz-StandardZchn">
    <w:name w:val="100 - Absatz - Standard Zchn"/>
    <w:basedOn w:val="000-Grundlage-StandardZchn"/>
    <w:link w:val="100-Absatz-Standard"/>
    <w:rsid w:val="0000102D"/>
    <w:rPr>
      <w:rFonts w:ascii="Times New Roman" w:hAnsi="Times New Roman"/>
      <w:sz w:val="24"/>
    </w:rPr>
  </w:style>
  <w:style w:type="paragraph" w:customStyle="1" w:styleId="100-Absatz-Standard-Fett">
    <w:name w:val="100 - Absatz - Standard - Fett"/>
    <w:basedOn w:val="100-Absatz-Standard"/>
    <w:rsid w:val="0000102D"/>
    <w:rPr>
      <w:b/>
    </w:rPr>
  </w:style>
  <w:style w:type="paragraph" w:customStyle="1" w:styleId="100-Absatz-Hinweis-Links-3cm">
    <w:name w:val="100 - Absatz - Hinweis - Links - 3 cm"/>
    <w:basedOn w:val="000-Grundlage-Standard"/>
    <w:next w:val="000-Grundlage-Standard"/>
    <w:rsid w:val="0000102D"/>
    <w:pPr>
      <w:tabs>
        <w:tab w:val="left" w:pos="1701"/>
      </w:tabs>
      <w:spacing w:after="120"/>
      <w:ind w:left="1701" w:hanging="1701"/>
    </w:pPr>
  </w:style>
  <w:style w:type="character" w:styleId="NichtaufgelsteErwhnung">
    <w:name w:val="Unresolved Mention"/>
    <w:basedOn w:val="Absatz-Standardschriftart"/>
    <w:uiPriority w:val="99"/>
    <w:semiHidden/>
    <w:unhideWhenUsed/>
    <w:rsid w:val="00B55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111356">
      <w:bodyDiv w:val="1"/>
      <w:marLeft w:val="0"/>
      <w:marRight w:val="0"/>
      <w:marTop w:val="0"/>
      <w:marBottom w:val="0"/>
      <w:divBdr>
        <w:top w:val="none" w:sz="0" w:space="0" w:color="auto"/>
        <w:left w:val="none" w:sz="0" w:space="0" w:color="auto"/>
        <w:bottom w:val="none" w:sz="0" w:space="0" w:color="auto"/>
        <w:right w:val="none" w:sz="0" w:space="0" w:color="auto"/>
      </w:divBdr>
      <w:divsChild>
        <w:div w:id="1495687182">
          <w:marLeft w:val="274"/>
          <w:marRight w:val="0"/>
          <w:marTop w:val="0"/>
          <w:marBottom w:val="0"/>
          <w:divBdr>
            <w:top w:val="none" w:sz="0" w:space="0" w:color="auto"/>
            <w:left w:val="none" w:sz="0" w:space="0" w:color="auto"/>
            <w:bottom w:val="none" w:sz="0" w:space="0" w:color="auto"/>
            <w:right w:val="none" w:sz="0" w:space="0" w:color="auto"/>
          </w:divBdr>
        </w:div>
      </w:divsChild>
    </w:div>
    <w:div w:id="866717968">
      <w:bodyDiv w:val="1"/>
      <w:marLeft w:val="0"/>
      <w:marRight w:val="0"/>
      <w:marTop w:val="0"/>
      <w:marBottom w:val="0"/>
      <w:divBdr>
        <w:top w:val="none" w:sz="0" w:space="0" w:color="auto"/>
        <w:left w:val="none" w:sz="0" w:space="0" w:color="auto"/>
        <w:bottom w:val="none" w:sz="0" w:space="0" w:color="auto"/>
        <w:right w:val="none" w:sz="0" w:space="0" w:color="auto"/>
      </w:divBdr>
      <w:divsChild>
        <w:div w:id="1199396044">
          <w:marLeft w:val="274"/>
          <w:marRight w:val="0"/>
          <w:marTop w:val="0"/>
          <w:marBottom w:val="0"/>
          <w:divBdr>
            <w:top w:val="none" w:sz="0" w:space="0" w:color="auto"/>
            <w:left w:val="none" w:sz="0" w:space="0" w:color="auto"/>
            <w:bottom w:val="none" w:sz="0" w:space="0" w:color="auto"/>
            <w:right w:val="none" w:sz="0" w:space="0" w:color="auto"/>
          </w:divBdr>
        </w:div>
      </w:divsChild>
    </w:div>
    <w:div w:id="866798603">
      <w:bodyDiv w:val="1"/>
      <w:marLeft w:val="0"/>
      <w:marRight w:val="0"/>
      <w:marTop w:val="0"/>
      <w:marBottom w:val="0"/>
      <w:divBdr>
        <w:top w:val="none" w:sz="0" w:space="0" w:color="auto"/>
        <w:left w:val="none" w:sz="0" w:space="0" w:color="auto"/>
        <w:bottom w:val="none" w:sz="0" w:space="0" w:color="auto"/>
        <w:right w:val="none" w:sz="0" w:space="0" w:color="auto"/>
      </w:divBdr>
      <w:divsChild>
        <w:div w:id="433549825">
          <w:marLeft w:val="274"/>
          <w:marRight w:val="0"/>
          <w:marTop w:val="0"/>
          <w:marBottom w:val="0"/>
          <w:divBdr>
            <w:top w:val="none" w:sz="0" w:space="0" w:color="auto"/>
            <w:left w:val="none" w:sz="0" w:space="0" w:color="auto"/>
            <w:bottom w:val="none" w:sz="0" w:space="0" w:color="auto"/>
            <w:right w:val="none" w:sz="0" w:space="0" w:color="auto"/>
          </w:divBdr>
        </w:div>
      </w:divsChild>
    </w:div>
    <w:div w:id="927498028">
      <w:bodyDiv w:val="1"/>
      <w:marLeft w:val="0"/>
      <w:marRight w:val="0"/>
      <w:marTop w:val="0"/>
      <w:marBottom w:val="0"/>
      <w:divBdr>
        <w:top w:val="none" w:sz="0" w:space="0" w:color="auto"/>
        <w:left w:val="none" w:sz="0" w:space="0" w:color="auto"/>
        <w:bottom w:val="none" w:sz="0" w:space="0" w:color="auto"/>
        <w:right w:val="none" w:sz="0" w:space="0" w:color="auto"/>
      </w:divBdr>
    </w:div>
    <w:div w:id="1177042823">
      <w:bodyDiv w:val="1"/>
      <w:marLeft w:val="0"/>
      <w:marRight w:val="0"/>
      <w:marTop w:val="0"/>
      <w:marBottom w:val="0"/>
      <w:divBdr>
        <w:top w:val="none" w:sz="0" w:space="0" w:color="auto"/>
        <w:left w:val="none" w:sz="0" w:space="0" w:color="auto"/>
        <w:bottom w:val="none" w:sz="0" w:space="0" w:color="auto"/>
        <w:right w:val="none" w:sz="0" w:space="0" w:color="auto"/>
      </w:divBdr>
      <w:divsChild>
        <w:div w:id="81681863">
          <w:marLeft w:val="274"/>
          <w:marRight w:val="0"/>
          <w:marTop w:val="0"/>
          <w:marBottom w:val="0"/>
          <w:divBdr>
            <w:top w:val="none" w:sz="0" w:space="0" w:color="auto"/>
            <w:left w:val="none" w:sz="0" w:space="0" w:color="auto"/>
            <w:bottom w:val="none" w:sz="0" w:space="0" w:color="auto"/>
            <w:right w:val="none" w:sz="0" w:space="0" w:color="auto"/>
          </w:divBdr>
        </w:div>
      </w:divsChild>
    </w:div>
    <w:div w:id="185160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header" Target="header10.xml"/><Relationship Id="rId39" Type="http://schemas.openxmlformats.org/officeDocument/2006/relationships/header" Target="header19.xml"/><Relationship Id="rId21" Type="http://schemas.openxmlformats.org/officeDocument/2006/relationships/header" Target="header6.xml"/><Relationship Id="rId34" Type="http://schemas.openxmlformats.org/officeDocument/2006/relationships/header" Target="header16.xml"/><Relationship Id="rId42" Type="http://schemas.openxmlformats.org/officeDocument/2006/relationships/header" Target="header21.xml"/><Relationship Id="rId47" Type="http://schemas.openxmlformats.org/officeDocument/2006/relationships/header" Target="header24.xml"/><Relationship Id="rId50" Type="http://schemas.openxmlformats.org/officeDocument/2006/relationships/header" Target="header2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header" Target="header12.xml"/><Relationship Id="rId11" Type="http://schemas.openxmlformats.org/officeDocument/2006/relationships/hyperlink" Target="mailto:joh.steiniger.23@lehre.mosbach.dhbw.de" TargetMode="External"/><Relationship Id="rId24" Type="http://schemas.openxmlformats.org/officeDocument/2006/relationships/footer" Target="footer5.xml"/><Relationship Id="rId32" Type="http://schemas.openxmlformats.org/officeDocument/2006/relationships/footer" Target="footer7.xml"/><Relationship Id="rId37" Type="http://schemas.openxmlformats.org/officeDocument/2006/relationships/footer" Target="footer9.xml"/><Relationship Id="rId40" Type="http://schemas.openxmlformats.org/officeDocument/2006/relationships/header" Target="header20.xml"/><Relationship Id="rId45" Type="http://schemas.openxmlformats.org/officeDocument/2006/relationships/footer" Target="footer12.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av.grimm.23@lehre.mosbach.dhbw.de" TargetMode="External"/><Relationship Id="rId19" Type="http://schemas.openxmlformats.org/officeDocument/2006/relationships/header" Target="header4.xml"/><Relationship Id="rId31" Type="http://schemas.openxmlformats.org/officeDocument/2006/relationships/header" Target="header14.xml"/><Relationship Id="rId44" Type="http://schemas.openxmlformats.org/officeDocument/2006/relationships/header" Target="header22.xml"/><Relationship Id="rId52" Type="http://schemas.openxmlformats.org/officeDocument/2006/relationships/footer" Target="footer1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footer" Target="footer8.xml"/><Relationship Id="rId43" Type="http://schemas.openxmlformats.org/officeDocument/2006/relationships/footer" Target="footer11.xml"/><Relationship Id="rId48" Type="http://schemas.openxmlformats.org/officeDocument/2006/relationships/footer" Target="footer13.xml"/><Relationship Id="rId8" Type="http://schemas.openxmlformats.org/officeDocument/2006/relationships/image" Target="media/image1.png"/><Relationship Id="rId51" Type="http://schemas.openxmlformats.org/officeDocument/2006/relationships/header" Target="header27.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5.xml"/><Relationship Id="rId38" Type="http://schemas.openxmlformats.org/officeDocument/2006/relationships/header" Target="header18.xml"/><Relationship Id="rId46" Type="http://schemas.openxmlformats.org/officeDocument/2006/relationships/header" Target="header23.xml"/><Relationship Id="rId20" Type="http://schemas.openxmlformats.org/officeDocument/2006/relationships/header" Target="header5.xml"/><Relationship Id="rId41" Type="http://schemas.openxmlformats.org/officeDocument/2006/relationships/footer" Target="footer10.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oter" Target="footer6.xml"/><Relationship Id="rId36" Type="http://schemas.openxmlformats.org/officeDocument/2006/relationships/header" Target="header17.xml"/><Relationship Id="rId49" Type="http://schemas.openxmlformats.org/officeDocument/2006/relationships/header" Target="header2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JN%20Computer\Downloads\DHBW%20MOS%20-%20SG%20W-WI%20-%20Arbeiten%20-%20Formatvorlage%20-%20MS%20Wor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6A395-287E-4DAB-8E81-99398D60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 MOS - SG W-WI - Arbeiten - Formatvorlage - MS Word</Template>
  <TotalTime>0</TotalTime>
  <Pages>21</Pages>
  <Words>1212</Words>
  <Characters>7641</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Titel - diesen Text in Datei/ Eigenschaften/erweiterteEigenschaften ersetzen + mit F9 aktualisieren</vt:lpstr>
    </vt:vector>
  </TitlesOfParts>
  <Company>"Firma - in Dokument Eigenschaften Feld ersetzen"</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 diesen Text in Datei/ Eigenschaften/erweiterteEigenschaften ersetzen + mit F9 aktualisieren</dc:title>
  <dc:subject>Projektarbeit 1</dc:subject>
  <dc:creator>WJN Computer</dc:creator>
  <cp:keywords>Firma</cp:keywords>
  <dc:description/>
  <cp:lastModifiedBy>jan weniger</cp:lastModifiedBy>
  <cp:revision>4</cp:revision>
  <dcterms:created xsi:type="dcterms:W3CDTF">2024-10-23T07:26:00Z</dcterms:created>
  <dcterms:modified xsi:type="dcterms:W3CDTF">2024-10-23T07:56:00Z</dcterms:modified>
</cp:coreProperties>
</file>